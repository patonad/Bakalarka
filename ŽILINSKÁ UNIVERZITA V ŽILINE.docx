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062555" w:rsidP="00593F0E">
      <w:pPr>
        <w:pStyle w:val="NormalnyBezOdseku"/>
        <w:jc w:val="center"/>
        <w:rPr>
          <w:sz w:val="32"/>
        </w:rPr>
      </w:pPr>
      <w:r>
        <w:rPr>
          <w:rFonts w:ascii="Arial" w:hAnsi="Arial" w:cs="Arial"/>
          <w:sz w:val="36"/>
          <w:szCs w:val="36"/>
          <w:shd w:val="clear" w:color="auto" w:fill="FFFFFF"/>
        </w:rPr>
        <w:t>Fakulta 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Pr="00062555" w:rsidRDefault="00593F0E" w:rsidP="00593F0E">
      <w:pPr>
        <w:pStyle w:val="NormalnyBezOdseku"/>
        <w:jc w:val="center"/>
        <w:rPr>
          <w:b/>
          <w:sz w:val="48"/>
        </w:rPr>
      </w:pPr>
      <w:r w:rsidRPr="00062555">
        <w:rPr>
          <w:b/>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062555" w:rsidRDefault="00062555"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062555" w:rsidP="00BB4DB4">
      <w:pPr>
        <w:pStyle w:val="NormalnyBezOdseku"/>
        <w:spacing w:line="240" w:lineRule="auto"/>
        <w:jc w:val="center"/>
        <w:rPr>
          <w:sz w:val="36"/>
        </w:rPr>
      </w:pPr>
      <w:r>
        <w:rPr>
          <w:sz w:val="36"/>
        </w:rPr>
        <w:t>Patrik Naď</w:t>
      </w:r>
    </w:p>
    <w:p w:rsidR="00593F0E" w:rsidRPr="004C4A4D" w:rsidRDefault="00062555" w:rsidP="00646129">
      <w:pPr>
        <w:pStyle w:val="NormalnyBezOdseku"/>
        <w:spacing w:before="240"/>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593F0E" w:rsidRDefault="00593F0E" w:rsidP="00BB4DB4">
      <w:pPr>
        <w:pStyle w:val="NormalnyBezOdseku"/>
        <w:spacing w:line="240" w:lineRule="auto"/>
        <w:jc w:val="center"/>
      </w:pPr>
      <w:r>
        <w:t xml:space="preserve">Vedúci práce: </w:t>
      </w:r>
      <w:r w:rsidR="00062555" w:rsidRPr="00062555">
        <w:t>Ing. Marek Kvet, PhD.</w:t>
      </w:r>
    </w:p>
    <w:p w:rsidR="00593F0E" w:rsidRDefault="00593F0E" w:rsidP="00BB4DB4">
      <w:pPr>
        <w:pStyle w:val="NormalnyBezOdseku"/>
        <w:spacing w:line="240" w:lineRule="auto"/>
        <w:jc w:val="center"/>
      </w:pPr>
      <w:r w:rsidRPr="00062555">
        <w:rPr>
          <w:highlight w:val="yellow"/>
        </w:rPr>
        <w:t>Registračné číslo:</w:t>
      </w:r>
    </w:p>
    <w:p w:rsidR="000826A1" w:rsidRDefault="00593F0E" w:rsidP="00BB4DB4">
      <w:pPr>
        <w:pStyle w:val="NormalnyBezOdseku"/>
        <w:spacing w:line="240" w:lineRule="auto"/>
        <w:jc w:val="center"/>
        <w:rPr>
          <w:highlight w:val="yellow"/>
        </w:rPr>
        <w:sectPr w:rsidR="000826A1" w:rsidSect="00DF773E">
          <w:headerReference w:type="default" r:id="rId8"/>
          <w:footerReference w:type="default" r:id="rId9"/>
          <w:pgSz w:w="11906" w:h="16838" w:code="9"/>
          <w:pgMar w:top="1418" w:right="1134" w:bottom="1418" w:left="1985" w:header="709" w:footer="709" w:gutter="0"/>
          <w:cols w:space="708"/>
          <w:titlePg/>
          <w:docGrid w:linePitch="360"/>
        </w:sectPr>
      </w:pPr>
      <w:r w:rsidRPr="00062555">
        <w:t xml:space="preserve">Žilina, </w:t>
      </w:r>
      <w:r w:rsidR="00062555" w:rsidRPr="00062555">
        <w:t>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062555" w:rsidRPr="00593F0E" w:rsidRDefault="00062555" w:rsidP="00062555">
      <w:pPr>
        <w:pStyle w:val="NormalnyBezOdseku"/>
        <w:jc w:val="center"/>
        <w:rPr>
          <w:sz w:val="32"/>
        </w:rPr>
      </w:pPr>
      <w:r>
        <w:rPr>
          <w:rFonts w:ascii="Arial" w:hAnsi="Arial" w:cs="Arial"/>
          <w:sz w:val="36"/>
          <w:szCs w:val="36"/>
          <w:shd w:val="clear" w:color="auto" w:fill="FFFFFF"/>
        </w:rPr>
        <w:t>Fakulta 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062555" w:rsidRPr="00062555" w:rsidRDefault="00062555" w:rsidP="00062555">
      <w:pPr>
        <w:pStyle w:val="NormalnyBezOdseku"/>
        <w:jc w:val="center"/>
        <w:rPr>
          <w:b/>
          <w:sz w:val="48"/>
        </w:rPr>
      </w:pPr>
      <w:r w:rsidRPr="00062555">
        <w:rPr>
          <w:b/>
          <w:sz w:val="48"/>
        </w:rPr>
        <w:t>BAKALÁRSKA PRÁCA</w:t>
      </w:r>
    </w:p>
    <w:p w:rsidR="00BB4DB4" w:rsidRPr="00062555" w:rsidRDefault="00BB4DB4" w:rsidP="00BB4DB4">
      <w:pPr>
        <w:pStyle w:val="NormalnyBezOdseku"/>
        <w:jc w:val="center"/>
        <w:rPr>
          <w:sz w:val="36"/>
        </w:rPr>
      </w:pPr>
      <w:r w:rsidRPr="00062555">
        <w:rPr>
          <w:sz w:val="36"/>
        </w:rPr>
        <w:t>ŠTUDIJNÝ ODBOR:</w:t>
      </w:r>
      <w:r w:rsidR="00062555">
        <w:rPr>
          <w:sz w:val="36"/>
        </w:rPr>
        <w:t xml:space="preserve"> </w:t>
      </w:r>
      <w:r w:rsidR="00062555" w:rsidRPr="00062555">
        <w:rPr>
          <w:sz w:val="36"/>
        </w:rPr>
        <w:t>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Pr="00BB4DB4" w:rsidRDefault="00BB4DB4" w:rsidP="00BB4DB4">
      <w:pPr>
        <w:pStyle w:val="NormalnyBezOdseku"/>
        <w:jc w:val="center"/>
      </w:pPr>
    </w:p>
    <w:p w:rsidR="00062555" w:rsidRPr="00593F0E" w:rsidRDefault="00062555" w:rsidP="00062555">
      <w:pPr>
        <w:pStyle w:val="NormalnyBezOdseku"/>
        <w:spacing w:line="240" w:lineRule="auto"/>
        <w:jc w:val="center"/>
        <w:rPr>
          <w:sz w:val="36"/>
        </w:rPr>
      </w:pPr>
      <w:r>
        <w:rPr>
          <w:sz w:val="36"/>
        </w:rPr>
        <w:t>Patrik Naď</w:t>
      </w:r>
    </w:p>
    <w:p w:rsidR="00BB4DB4" w:rsidRPr="007814B5" w:rsidRDefault="00062555" w:rsidP="00BB4DB4">
      <w:pPr>
        <w:pStyle w:val="NormalnyBezOdseku"/>
        <w:jc w:val="center"/>
        <w:rPr>
          <w:b/>
          <w:sz w:val="36"/>
        </w:rPr>
      </w:pPr>
      <w:r w:rsidRPr="00062555">
        <w:rPr>
          <w:b/>
          <w:sz w:val="36"/>
        </w:rPr>
        <w:t xml:space="preserve">Informačný systém pre riadenie svetelných tabúľ </w:t>
      </w:r>
      <w:r>
        <w:rPr>
          <w:b/>
          <w:sz w:val="36"/>
        </w:rPr>
        <w:br/>
      </w:r>
      <w:r w:rsidRPr="00062555">
        <w:rPr>
          <w:b/>
          <w:sz w:val="36"/>
        </w:rPr>
        <w:t>na športoviskách</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062555" w:rsidP="00BB4DB4">
      <w:pPr>
        <w:pStyle w:val="NormalnyBezOdseku"/>
        <w:spacing w:line="240" w:lineRule="auto"/>
        <w:jc w:val="center"/>
      </w:pPr>
      <w:r w:rsidRPr="00062555">
        <w:t>Fakulta riadenia a informatik</w:t>
      </w:r>
    </w:p>
    <w:p w:rsidR="00BB4DB4" w:rsidRPr="00BB4DB4" w:rsidRDefault="00C00B8E" w:rsidP="00BB4DB4">
      <w:pPr>
        <w:pStyle w:val="NormalnyBezOdseku"/>
        <w:spacing w:line="240" w:lineRule="auto"/>
        <w:jc w:val="center"/>
      </w:pPr>
      <w:r w:rsidRPr="00062555">
        <w:rPr>
          <w:highlight w:val="yellow"/>
        </w:rPr>
        <w:t>Školiace pracovisko..............</w:t>
      </w:r>
      <w:r w:rsidR="00BB4DB4" w:rsidRPr="00BB4DB4">
        <w:t xml:space="preserve"> </w:t>
      </w:r>
    </w:p>
    <w:p w:rsidR="00AA0A2B" w:rsidRDefault="00062555" w:rsidP="00BB4DB4">
      <w:pPr>
        <w:pStyle w:val="NormalnyBezOdseku"/>
        <w:spacing w:line="240" w:lineRule="auto"/>
        <w:jc w:val="center"/>
      </w:pPr>
      <w:r>
        <w:t>Žilina, 2018</w:t>
      </w:r>
    </w:p>
    <w:p w:rsidR="00AA0A2B" w:rsidRDefault="00AA0A2B">
      <w:pPr>
        <w:spacing w:after="160" w:line="259" w:lineRule="auto"/>
        <w:ind w:firstLine="0"/>
        <w:jc w:val="left"/>
        <w:rPr>
          <w:szCs w:val="24"/>
        </w:rPr>
      </w:pPr>
      <w:r>
        <w:br w:type="page"/>
      </w:r>
    </w:p>
    <w:p w:rsidR="00133A13" w:rsidRPr="00133A13" w:rsidRDefault="00133A13" w:rsidP="00133A13">
      <w:pPr>
        <w:pStyle w:val="NormalnyBezOdseku"/>
        <w:spacing w:line="240" w:lineRule="auto"/>
        <w:rPr>
          <w:sz w:val="280"/>
        </w:rPr>
      </w:pPr>
      <w:r w:rsidRPr="00133A13">
        <w:rPr>
          <w:sz w:val="144"/>
          <w:highlight w:val="yellow"/>
        </w:rPr>
        <w:lastRenderedPageBreak/>
        <w:t>Zadanie</w:t>
      </w:r>
    </w:p>
    <w:p w:rsidR="00133A13" w:rsidRDefault="00133A13">
      <w:pPr>
        <w:spacing w:after="0" w:line="240" w:lineRule="auto"/>
        <w:ind w:firstLine="0"/>
        <w:jc w:val="left"/>
        <w:rPr>
          <w:szCs w:val="24"/>
        </w:rPr>
      </w:pPr>
      <w:r>
        <w:br w:type="page"/>
      </w:r>
    </w:p>
    <w:p w:rsidR="00BB4DB4" w:rsidRDefault="00BB4DB4" w:rsidP="00133A13">
      <w:pPr>
        <w:pStyle w:val="NormalnyBezOdseku"/>
        <w:spacing w:line="240" w:lineRule="auto"/>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D424E" w:rsidRDefault="000D424E" w:rsidP="00502349">
      <w:pPr>
        <w:ind w:firstLine="0"/>
      </w:pPr>
    </w:p>
    <w:p w:rsidR="00502349" w:rsidRPr="008B73C7" w:rsidRDefault="00502349" w:rsidP="00502349">
      <w:pPr>
        <w:ind w:firstLine="0"/>
        <w:rPr>
          <w:rStyle w:val="Siln"/>
        </w:rPr>
      </w:pPr>
    </w:p>
    <w:p w:rsidR="00502349" w:rsidRDefault="0089725C" w:rsidP="00502349">
      <w:pPr>
        <w:pStyle w:val="Nadpis4"/>
      </w:pPr>
      <w:r>
        <w:t xml:space="preserve">Čestné vyhlásenie </w:t>
      </w:r>
    </w:p>
    <w:p w:rsidR="00461933" w:rsidRPr="00461933" w:rsidRDefault="00461933" w:rsidP="00461933"/>
    <w:p w:rsidR="00502349" w:rsidRDefault="0089725C" w:rsidP="00502349">
      <w:r>
        <w:t>Vyhlasujem, že som bakalársku prácu s názvom „</w:t>
      </w:r>
      <w:r w:rsidR="00502349">
        <w:t>Informačný systém pre riadenie svetelných tabúľ na športoviskách</w:t>
      </w:r>
      <w:r>
        <w:t xml:space="preserve">“ spracoval samostatne, pod odborným vedením </w:t>
      </w:r>
      <w:r w:rsidR="00502349">
        <w:t>vedúceho</w:t>
      </w:r>
      <w:r>
        <w:t xml:space="preserve"> bakalárskej práce, na základe vlastných teoretických poznatkov a s použitím uvádzanej literatúry. </w:t>
      </w:r>
    </w:p>
    <w:p w:rsidR="00502349" w:rsidRDefault="00502349" w:rsidP="00502349"/>
    <w:p w:rsidR="00502349" w:rsidRDefault="00502349" w:rsidP="00502349"/>
    <w:p w:rsidR="00AA0A2B" w:rsidRDefault="0089725C" w:rsidP="00502349">
      <w:pPr>
        <w:ind w:firstLine="0"/>
      </w:pPr>
      <w:r>
        <w:t xml:space="preserve">V </w:t>
      </w:r>
      <w:r w:rsidR="00502349">
        <w:t xml:space="preserve">Žiline dňa 30.4. 2018                                                       </w:t>
      </w:r>
      <w:r>
        <w:t>..................................................</w:t>
      </w:r>
    </w:p>
    <w:p w:rsidR="00502349" w:rsidRDefault="00502349" w:rsidP="00502349">
      <w:pPr>
        <w:ind w:firstLine="0"/>
      </w:pPr>
      <w:r>
        <w:tab/>
      </w:r>
      <w:r>
        <w:tab/>
      </w:r>
      <w:r>
        <w:tab/>
      </w:r>
      <w:r>
        <w:tab/>
      </w:r>
      <w:r>
        <w:tab/>
      </w:r>
      <w:r>
        <w:tab/>
      </w:r>
      <w:r>
        <w:tab/>
      </w:r>
      <w:r>
        <w:tab/>
      </w:r>
      <w:r>
        <w:tab/>
        <w:t xml:space="preserve">       Patrik Naď</w:t>
      </w:r>
    </w:p>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AA0A2B" w:rsidRDefault="00AA0A2B" w:rsidP="00FC6FC4"/>
    <w:p w:rsidR="000D424E" w:rsidRDefault="000D424E" w:rsidP="00FC6FC4"/>
    <w:p w:rsidR="00814158" w:rsidRDefault="00814158" w:rsidP="00FC6FC4"/>
    <w:p w:rsidR="00814158" w:rsidRDefault="00814158" w:rsidP="00FC6FC4"/>
    <w:p w:rsidR="00814158" w:rsidRDefault="00814158" w:rsidP="00FC6FC4"/>
    <w:p w:rsidR="00814158" w:rsidRDefault="00814158" w:rsidP="00461933">
      <w:pPr>
        <w:pStyle w:val="Nadpis4"/>
      </w:pPr>
    </w:p>
    <w:p w:rsidR="00081566" w:rsidRPr="00461933" w:rsidRDefault="003802E0" w:rsidP="008B6EFA">
      <w:pPr>
        <w:pStyle w:val="Nadpis4"/>
      </w:pPr>
      <w:hyperlink r:id="rId10" w:anchor="Poďakovanie" w:history="1">
        <w:r w:rsidR="00081566" w:rsidRPr="00461933">
          <w:t>Poďakovanie</w:t>
        </w:r>
      </w:hyperlink>
    </w:p>
    <w:p w:rsidR="007E4F27" w:rsidRPr="00502349" w:rsidRDefault="007E4F27" w:rsidP="00FC6FC4"/>
    <w:p w:rsidR="00AA0A2B" w:rsidRDefault="00502349" w:rsidP="00AA0A2B">
      <w:r w:rsidRPr="00502349">
        <w:t xml:space="preserve">Týmto by som chcela poďakovať </w:t>
      </w:r>
      <w:r w:rsidR="00461933">
        <w:t>vedúcemu</w:t>
      </w:r>
      <w:r w:rsidRPr="00502349">
        <w:t xml:space="preserve"> mojej bakalárskej práce</w:t>
      </w:r>
      <w:r w:rsidR="00461933">
        <w:t xml:space="preserve"> Ing. Marekovi Kvetovi, PhD.</w:t>
      </w:r>
      <w:r w:rsidRPr="00502349">
        <w:t xml:space="preserve"> za jeho odborné vedenie, metodickú pomoc a cenné rady, ktoré mi poskytol pri jej vypracovávaní</w:t>
      </w:r>
    </w:p>
    <w:p w:rsidR="00AA0A2B" w:rsidRDefault="00AA0A2B">
      <w:pPr>
        <w:spacing w:after="160" w:line="259" w:lineRule="auto"/>
        <w:ind w:firstLine="0"/>
        <w:jc w:val="left"/>
      </w:pPr>
      <w:r>
        <w:br w:type="page"/>
      </w:r>
    </w:p>
    <w:p w:rsidR="00FC6FC4" w:rsidRPr="00461933" w:rsidRDefault="006229D1" w:rsidP="00557A42">
      <w:pPr>
        <w:pStyle w:val="Abstrakt"/>
      </w:pPr>
      <w:r w:rsidRPr="00461933">
        <w:lastRenderedPageBreak/>
        <w:fldChar w:fldCharType="begin"/>
      </w:r>
      <w:r w:rsidR="00DD4125" w:rsidRPr="00461933">
        <w:instrText>HYPERLINK "Pokyny_pre_vypracovanie_ZP.docx" \l "Abstrakt"</w:instrText>
      </w:r>
      <w:r w:rsidRPr="00461933">
        <w:fldChar w:fldCharType="separate"/>
      </w:r>
      <w:r w:rsidR="00461933" w:rsidRPr="00461933">
        <w:t xml:space="preserve">ABSTRAKT </w:t>
      </w:r>
    </w:p>
    <w:p w:rsidR="00415D0C" w:rsidRPr="00461933" w:rsidRDefault="006229D1" w:rsidP="00415D0C">
      <w:pPr>
        <w:pStyle w:val="Default"/>
        <w:rPr>
          <w:sz w:val="23"/>
          <w:szCs w:val="23"/>
        </w:rPr>
      </w:pPr>
      <w:r w:rsidRPr="00461933">
        <w:rPr>
          <w:b/>
        </w:rPr>
        <w:fldChar w:fldCharType="end"/>
      </w:r>
      <w:r w:rsidR="00415D0C" w:rsidRPr="00461933">
        <w:rPr>
          <w:i/>
          <w:iCs/>
          <w:sz w:val="23"/>
          <w:szCs w:val="23"/>
        </w:rPr>
        <w:t xml:space="preserve"> </w:t>
      </w:r>
    </w:p>
    <w:p w:rsidR="00415D0C" w:rsidRDefault="00461933" w:rsidP="00461933">
      <w:pPr>
        <w:ind w:firstLine="0"/>
      </w:pPr>
      <w:r>
        <w:t>NAĎ</w:t>
      </w:r>
      <w:r w:rsidR="00415D0C" w:rsidRPr="00461933">
        <w:t xml:space="preserve">, </w:t>
      </w:r>
      <w:r>
        <w:t>Patrik</w:t>
      </w:r>
      <w:r w:rsidR="00415D0C" w:rsidRPr="00461933">
        <w:t xml:space="preserve">: </w:t>
      </w:r>
      <w:r w:rsidRPr="00461933">
        <w:rPr>
          <w:i/>
          <w:iCs/>
        </w:rPr>
        <w:t>Informačný systém pre riadenie svetelných tabúľ na športoviskách</w:t>
      </w:r>
      <w:r w:rsidR="00415D0C" w:rsidRPr="00461933">
        <w:t xml:space="preserve">. </w:t>
      </w:r>
      <w:r>
        <w:t xml:space="preserve">[Bakalárska práca] - Žilinská </w:t>
      </w:r>
      <w:r>
        <w:t xml:space="preserve">univerzita v Žiline. Fakulta riadenia a informatiky; </w:t>
      </w:r>
      <w:r>
        <w:br/>
      </w:r>
      <w:r>
        <w:t>Katedra informatiky. - V</w:t>
      </w:r>
      <w:r>
        <w:t xml:space="preserve">edúci: Ing. </w:t>
      </w:r>
      <w:r>
        <w:t xml:space="preserve">Michal Kvet, PhD. - Stupeň odbornej kvalifikácie: </w:t>
      </w:r>
      <w:r>
        <w:br/>
        <w:t xml:space="preserve">Bakalár v študijnom programe </w:t>
      </w:r>
      <w:r>
        <w:t xml:space="preserve">Informatika. - Žilina: FRI ŽU v Žiline, </w:t>
      </w:r>
      <w:r>
        <w:t>2018</w:t>
      </w:r>
      <w:r>
        <w:t xml:space="preserve">. - </w:t>
      </w:r>
      <w:r w:rsidRPr="00461933">
        <w:rPr>
          <w:highlight w:val="yellow"/>
        </w:rPr>
        <w:t>50</w:t>
      </w:r>
      <w:r>
        <w:t xml:space="preserve"> s.</w:t>
      </w:r>
    </w:p>
    <w:p w:rsidR="001846E7" w:rsidRPr="00461933" w:rsidRDefault="001846E7" w:rsidP="00461933">
      <w:pPr>
        <w:ind w:firstLine="0"/>
      </w:pPr>
    </w:p>
    <w:p w:rsidR="00194A15" w:rsidRDefault="0001550D" w:rsidP="001846E7">
      <w:r>
        <w:t>Cieľom mojej bakalárske práce  je vytvoriť softvérovú svetelnú tabulu pre športoviská</w:t>
      </w:r>
      <w:r w:rsidR="001846E7">
        <w:t xml:space="preserve"> ktorá bude modulárna a bude vedieť zobrazovať reklamy</w:t>
      </w:r>
      <w:r>
        <w:t>. V prvej časti</w:t>
      </w:r>
      <w:r w:rsidR="001846E7">
        <w:t xml:space="preserve"> analyzujem v súčasnosti  dostupne riešenie pre zobrazovanie výsledkov na športoviskách.</w:t>
      </w:r>
    </w:p>
    <w:p w:rsidR="001846E7" w:rsidRDefault="001846E7" w:rsidP="001846E7">
      <w:r>
        <w:t>V ďalšej časti analyzujem požiadavky na moju softvérovú svetelnú tabulu a bližšie ich špecifikujem.</w:t>
      </w:r>
    </w:p>
    <w:p w:rsidR="001846E7" w:rsidRDefault="001846E7" w:rsidP="001846E7">
      <w:r>
        <w:t xml:space="preserve"> V predposlednej časti opisujem spôsob ako som to riešil, aké som mal problémy a celkový opis mojej aplikácie </w:t>
      </w:r>
    </w:p>
    <w:p w:rsidR="001846E7" w:rsidRPr="00461933" w:rsidRDefault="001846E7" w:rsidP="001846E7">
      <w:r>
        <w:t xml:space="preserve">Posledná časť je zameraná na vysvetlenie ako sa s mojou aplikáciou pracuje, ako sa ovláda a aké mam moznosti. </w:t>
      </w:r>
    </w:p>
    <w:p w:rsidR="00194A15" w:rsidRPr="00461933" w:rsidRDefault="003802E0" w:rsidP="00AF590F">
      <w:pPr>
        <w:ind w:firstLine="0"/>
      </w:pPr>
      <w:hyperlink r:id="rId11" w:anchor="Kľúčové_slová" w:history="1">
        <w:r w:rsidR="00194A15" w:rsidRPr="00461933">
          <w:rPr>
            <w:b/>
          </w:rPr>
          <w:t>Kľúčové slová</w:t>
        </w:r>
      </w:hyperlink>
      <w:r w:rsidR="00927969" w:rsidRPr="00461933">
        <w:rPr>
          <w:b/>
        </w:rPr>
        <w:t xml:space="preserve">: </w:t>
      </w:r>
      <w:r w:rsidR="00194A15" w:rsidRPr="00461933">
        <w:t xml:space="preserve"> (</w:t>
      </w:r>
      <w:r w:rsidR="0001550D">
        <w:t>S</w:t>
      </w:r>
      <w:r w:rsidR="00461933">
        <w:t xml:space="preserve">oftvérová svetelná tabula, </w:t>
      </w:r>
      <w:r w:rsidR="0001550D">
        <w:t>Zobrazovanie skóre, Reflexia, Modulárnosť</w:t>
      </w:r>
      <w:r w:rsidR="00194A15" w:rsidRPr="00461933">
        <w:t>)</w:t>
      </w:r>
      <w:r w:rsidR="00614226" w:rsidRPr="00461933">
        <w:t xml:space="preserve"> </w:t>
      </w:r>
    </w:p>
    <w:p w:rsidR="00BD07E7" w:rsidRDefault="003802E0" w:rsidP="00DF773E">
      <w:pPr>
        <w:pStyle w:val="Nadpisobsahu"/>
      </w:pPr>
      <w:hyperlink r:id="rId12" w:anchor="Obsah" w:history="1">
        <w:r w:rsidR="00DF773E" w:rsidRPr="003210F0">
          <w:t>Obsah</w:t>
        </w:r>
      </w:hyperlink>
    </w:p>
    <w:p w:rsidR="00C458F0"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C458F0">
        <w:t>Zoznam obrázkov</w:t>
      </w:r>
      <w:r w:rsidR="00C458F0">
        <w:tab/>
      </w:r>
      <w:r w:rsidR="00C458F0">
        <w:fldChar w:fldCharType="begin"/>
      </w:r>
      <w:r w:rsidR="00C458F0">
        <w:instrText xml:space="preserve"> PAGEREF _Toc510728640 \h </w:instrText>
      </w:r>
      <w:r w:rsidR="00C458F0">
        <w:fldChar w:fldCharType="separate"/>
      </w:r>
      <w:r w:rsidR="00C458F0">
        <w:t>8</w:t>
      </w:r>
      <w:r w:rsidR="00C458F0">
        <w:fldChar w:fldCharType="end"/>
      </w:r>
    </w:p>
    <w:p w:rsidR="00C458F0" w:rsidRDefault="00C458F0">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_Toc510728641 \h </w:instrText>
      </w:r>
      <w:r>
        <w:fldChar w:fldCharType="separate"/>
      </w:r>
      <w:r>
        <w:t>9</w:t>
      </w:r>
      <w:r>
        <w:fldChar w:fldCharType="end"/>
      </w:r>
    </w:p>
    <w:p w:rsidR="00C458F0" w:rsidRDefault="00C458F0">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_Toc510728642 \h </w:instrText>
      </w:r>
      <w:r>
        <w:fldChar w:fldCharType="separate"/>
      </w:r>
      <w:r>
        <w:t>10</w:t>
      </w:r>
      <w:r>
        <w:fldChar w:fldCharType="end"/>
      </w:r>
    </w:p>
    <w:p w:rsidR="00C458F0" w:rsidRDefault="00C458F0">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_Toc510728643 \h </w:instrText>
      </w:r>
      <w:r>
        <w:fldChar w:fldCharType="separate"/>
      </w:r>
      <w:r>
        <w:t>11</w:t>
      </w:r>
      <w:r>
        <w:fldChar w:fldCharType="end"/>
      </w:r>
    </w:p>
    <w:p w:rsidR="00C458F0" w:rsidRDefault="00C458F0">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Dostupné riešenia</w:t>
      </w:r>
      <w:r>
        <w:tab/>
      </w:r>
      <w:r>
        <w:fldChar w:fldCharType="begin"/>
      </w:r>
      <w:r>
        <w:instrText xml:space="preserve"> PAGEREF _Toc510728644 \h </w:instrText>
      </w:r>
      <w:r>
        <w:fldChar w:fldCharType="separate"/>
      </w:r>
      <w:r>
        <w:t>12</w:t>
      </w:r>
      <w:r>
        <w:fldChar w:fldCharType="end"/>
      </w:r>
    </w:p>
    <w:p w:rsidR="00C458F0" w:rsidRDefault="00C458F0">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Scoreboard</w:t>
      </w:r>
      <w:r>
        <w:tab/>
      </w:r>
      <w:r>
        <w:fldChar w:fldCharType="begin"/>
      </w:r>
      <w:r>
        <w:instrText xml:space="preserve"> PAGEREF _Toc510728645 \h </w:instrText>
      </w:r>
      <w:r>
        <w:fldChar w:fldCharType="separate"/>
      </w:r>
      <w:r>
        <w:t>12</w:t>
      </w:r>
      <w:r>
        <w:fldChar w:fldCharType="end"/>
      </w:r>
    </w:p>
    <w:p w:rsidR="00C458F0" w:rsidRDefault="00C458F0">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Hardvérová svetelná tabula</w:t>
      </w:r>
      <w:r>
        <w:tab/>
      </w:r>
      <w:r>
        <w:fldChar w:fldCharType="begin"/>
      </w:r>
      <w:r>
        <w:instrText xml:space="preserve"> PAGEREF _Toc510728646 \h </w:instrText>
      </w:r>
      <w:r>
        <w:fldChar w:fldCharType="separate"/>
      </w:r>
      <w:r>
        <w:t>12</w:t>
      </w:r>
      <w:r>
        <w:fldChar w:fldCharType="end"/>
      </w:r>
    </w:p>
    <w:p w:rsidR="00C458F0" w:rsidRDefault="00C458F0">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Dostupne softvérové tabule</w:t>
      </w:r>
      <w:r>
        <w:tab/>
      </w:r>
      <w:r>
        <w:fldChar w:fldCharType="begin"/>
      </w:r>
      <w:r>
        <w:instrText xml:space="preserve"> PAGEREF _Toc510728647 \h </w:instrText>
      </w:r>
      <w:r>
        <w:fldChar w:fldCharType="separate"/>
      </w:r>
      <w:r>
        <w:t>13</w:t>
      </w:r>
      <w:r>
        <w:fldChar w:fldCharType="end"/>
      </w:r>
    </w:p>
    <w:p w:rsidR="00C458F0" w:rsidRDefault="00C458F0">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_Toc510728648 \h </w:instrText>
      </w:r>
      <w:r>
        <w:fldChar w:fldCharType="separate"/>
      </w:r>
      <w:r>
        <w:t>14</w:t>
      </w:r>
      <w:r>
        <w:fldChar w:fldCharType="end"/>
      </w:r>
    </w:p>
    <w:p w:rsidR="00C458F0" w:rsidRDefault="00C458F0">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Futbalový modul</w:t>
      </w:r>
      <w:r>
        <w:tab/>
      </w:r>
      <w:r>
        <w:fldChar w:fldCharType="begin"/>
      </w:r>
      <w:r>
        <w:instrText xml:space="preserve"> PAGEREF _Toc510728649 \h </w:instrText>
      </w:r>
      <w:r>
        <w:fldChar w:fldCharType="separate"/>
      </w:r>
      <w:r>
        <w:t>14</w:t>
      </w:r>
      <w:r>
        <w:fldChar w:fldCharType="end"/>
      </w:r>
    </w:p>
    <w:p w:rsidR="00C458F0" w:rsidRDefault="00C458F0">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Hokejový modul</w:t>
      </w:r>
      <w:r>
        <w:tab/>
      </w:r>
      <w:r>
        <w:fldChar w:fldCharType="begin"/>
      </w:r>
      <w:r>
        <w:instrText xml:space="preserve"> PAGEREF _Toc510728650 \h </w:instrText>
      </w:r>
      <w:r>
        <w:fldChar w:fldCharType="separate"/>
      </w:r>
      <w:r>
        <w:t>15</w:t>
      </w:r>
      <w:r>
        <w:fldChar w:fldCharType="end"/>
      </w:r>
    </w:p>
    <w:p w:rsidR="00C458F0" w:rsidRDefault="00C458F0">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Reklamný modul</w:t>
      </w:r>
      <w:r>
        <w:tab/>
      </w:r>
      <w:r>
        <w:fldChar w:fldCharType="begin"/>
      </w:r>
      <w:r>
        <w:instrText xml:space="preserve"> PAGEREF _Toc510728651 \h </w:instrText>
      </w:r>
      <w:r>
        <w:fldChar w:fldCharType="separate"/>
      </w:r>
      <w:r>
        <w:t>15</w:t>
      </w:r>
      <w:r>
        <w:fldChar w:fldCharType="end"/>
      </w:r>
    </w:p>
    <w:p w:rsidR="00C458F0" w:rsidRDefault="00C458F0">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Riešenie a implementácia</w:t>
      </w:r>
      <w:r>
        <w:tab/>
      </w:r>
      <w:r>
        <w:fldChar w:fldCharType="begin"/>
      </w:r>
      <w:r>
        <w:instrText xml:space="preserve"> PAGEREF _Toc510728652 \h </w:instrText>
      </w:r>
      <w:r>
        <w:fldChar w:fldCharType="separate"/>
      </w:r>
      <w:r>
        <w:t>16</w:t>
      </w:r>
      <w:r>
        <w:fldChar w:fldCharType="end"/>
      </w:r>
    </w:p>
    <w:p w:rsidR="00C458F0" w:rsidRDefault="00C458F0">
      <w:pPr>
        <w:pStyle w:val="Obsah2"/>
        <w:rPr>
          <w:rFonts w:asciiTheme="minorHAnsi" w:eastAsiaTheme="minorEastAsia" w:hAnsiTheme="minorHAnsi" w:cstheme="minorBidi"/>
          <w:sz w:val="22"/>
          <w:lang w:eastAsia="sk-SK"/>
        </w:rPr>
      </w:pPr>
      <w:r>
        <w:t>3.1</w:t>
      </w:r>
      <w:r>
        <w:rPr>
          <w:rFonts w:asciiTheme="minorHAnsi" w:eastAsiaTheme="minorEastAsia" w:hAnsiTheme="minorHAnsi" w:cstheme="minorBidi"/>
          <w:sz w:val="22"/>
          <w:lang w:eastAsia="sk-SK"/>
        </w:rPr>
        <w:tab/>
      </w:r>
      <w:r>
        <w:t>Návrh databázy</w:t>
      </w:r>
      <w:r>
        <w:tab/>
      </w:r>
      <w:r>
        <w:fldChar w:fldCharType="begin"/>
      </w:r>
      <w:r>
        <w:instrText xml:space="preserve"> PAGEREF _Toc510728653 \h </w:instrText>
      </w:r>
      <w:r>
        <w:fldChar w:fldCharType="separate"/>
      </w:r>
      <w:r>
        <w:t>16</w:t>
      </w:r>
      <w:r>
        <w:fldChar w:fldCharType="end"/>
      </w:r>
    </w:p>
    <w:p w:rsidR="00C458F0" w:rsidRDefault="00C458F0">
      <w:pPr>
        <w:pStyle w:val="Obsah3"/>
        <w:rPr>
          <w:rFonts w:asciiTheme="minorHAnsi" w:eastAsiaTheme="minorEastAsia" w:hAnsiTheme="minorHAnsi" w:cstheme="minorBidi"/>
          <w:sz w:val="22"/>
          <w:lang w:eastAsia="sk-SK"/>
        </w:rPr>
      </w:pPr>
      <w:r>
        <w:t>3.1.1</w:t>
      </w:r>
      <w:r>
        <w:rPr>
          <w:rFonts w:asciiTheme="minorHAnsi" w:eastAsiaTheme="minorEastAsia" w:hAnsiTheme="minorHAnsi" w:cstheme="minorBidi"/>
          <w:sz w:val="22"/>
          <w:lang w:eastAsia="sk-SK"/>
        </w:rPr>
        <w:tab/>
      </w:r>
      <w:r>
        <w:t>Výhody Oracle a MySql</w:t>
      </w:r>
      <w:r>
        <w:tab/>
      </w:r>
      <w:r>
        <w:fldChar w:fldCharType="begin"/>
      </w:r>
      <w:r>
        <w:instrText xml:space="preserve"> PAGEREF _Toc510728654 \h </w:instrText>
      </w:r>
      <w:r>
        <w:fldChar w:fldCharType="separate"/>
      </w:r>
      <w:r>
        <w:t>16</w:t>
      </w:r>
      <w:r>
        <w:fldChar w:fldCharType="end"/>
      </w:r>
    </w:p>
    <w:p w:rsidR="00C458F0" w:rsidRDefault="00C458F0">
      <w:pPr>
        <w:pStyle w:val="Obsah3"/>
        <w:rPr>
          <w:rFonts w:asciiTheme="minorHAnsi" w:eastAsiaTheme="minorEastAsia" w:hAnsiTheme="minorHAnsi" w:cstheme="minorBidi"/>
          <w:sz w:val="22"/>
          <w:lang w:eastAsia="sk-SK"/>
        </w:rPr>
      </w:pPr>
      <w:r>
        <w:t>3.1.2</w:t>
      </w:r>
      <w:r>
        <w:rPr>
          <w:rFonts w:asciiTheme="minorHAnsi" w:eastAsiaTheme="minorEastAsia" w:hAnsiTheme="minorHAnsi" w:cstheme="minorBidi"/>
          <w:sz w:val="22"/>
          <w:lang w:eastAsia="sk-SK"/>
        </w:rPr>
        <w:tab/>
      </w:r>
      <w:r>
        <w:t>Dátový model</w:t>
      </w:r>
      <w:r>
        <w:tab/>
      </w:r>
      <w:r>
        <w:fldChar w:fldCharType="begin"/>
      </w:r>
      <w:r>
        <w:instrText xml:space="preserve"> PAGEREF _Toc510728655 \h </w:instrText>
      </w:r>
      <w:r>
        <w:fldChar w:fldCharType="separate"/>
      </w:r>
      <w:r>
        <w:t>17</w:t>
      </w:r>
      <w:r>
        <w:fldChar w:fldCharType="end"/>
      </w:r>
    </w:p>
    <w:p w:rsidR="00C458F0" w:rsidRDefault="00C458F0">
      <w:pPr>
        <w:pStyle w:val="Obsah3"/>
        <w:rPr>
          <w:rFonts w:asciiTheme="minorHAnsi" w:eastAsiaTheme="minorEastAsia" w:hAnsiTheme="minorHAnsi" w:cstheme="minorBidi"/>
          <w:sz w:val="22"/>
          <w:lang w:eastAsia="sk-SK"/>
        </w:rPr>
      </w:pPr>
      <w:r>
        <w:t>3.1.3</w:t>
      </w:r>
      <w:r>
        <w:rPr>
          <w:rFonts w:asciiTheme="minorHAnsi" w:eastAsiaTheme="minorEastAsia" w:hAnsiTheme="minorHAnsi" w:cstheme="minorBidi"/>
          <w:sz w:val="22"/>
          <w:lang w:eastAsia="sk-SK"/>
        </w:rPr>
        <w:tab/>
      </w:r>
      <w:r>
        <w:t>Popis entít</w:t>
      </w:r>
      <w:r>
        <w:tab/>
      </w:r>
      <w:r>
        <w:fldChar w:fldCharType="begin"/>
      </w:r>
      <w:r>
        <w:instrText xml:space="preserve"> PAGEREF _Toc510728656 \h </w:instrText>
      </w:r>
      <w:r>
        <w:fldChar w:fldCharType="separate"/>
      </w:r>
      <w:r>
        <w:t>17</w:t>
      </w:r>
      <w:r>
        <w:fldChar w:fldCharType="end"/>
      </w:r>
    </w:p>
    <w:p w:rsidR="00C458F0" w:rsidRDefault="00C458F0">
      <w:pPr>
        <w:pStyle w:val="Obsah3"/>
        <w:rPr>
          <w:rFonts w:asciiTheme="minorHAnsi" w:eastAsiaTheme="minorEastAsia" w:hAnsiTheme="minorHAnsi" w:cstheme="minorBidi"/>
          <w:sz w:val="22"/>
          <w:lang w:eastAsia="sk-SK"/>
        </w:rPr>
      </w:pPr>
      <w:r>
        <w:rPr>
          <w:lang w:eastAsia="sk-SK"/>
        </w:rPr>
        <w:t>3.1.4</w:t>
      </w:r>
      <w:r>
        <w:rPr>
          <w:rFonts w:asciiTheme="minorHAnsi" w:eastAsiaTheme="minorEastAsia" w:hAnsiTheme="minorHAnsi" w:cstheme="minorBidi"/>
          <w:sz w:val="22"/>
          <w:lang w:eastAsia="sk-SK"/>
        </w:rPr>
        <w:tab/>
      </w:r>
      <w:r>
        <w:rPr>
          <w:lang w:eastAsia="sk-SK"/>
        </w:rPr>
        <w:t>Sekvencie</w:t>
      </w:r>
      <w:r>
        <w:tab/>
      </w:r>
      <w:r>
        <w:fldChar w:fldCharType="begin"/>
      </w:r>
      <w:r>
        <w:instrText xml:space="preserve"> PAGEREF _Toc510728657 \h </w:instrText>
      </w:r>
      <w:r>
        <w:fldChar w:fldCharType="separate"/>
      </w:r>
      <w:r>
        <w:t>19</w:t>
      </w:r>
      <w:r>
        <w:fldChar w:fldCharType="end"/>
      </w:r>
    </w:p>
    <w:p w:rsidR="00C458F0" w:rsidRDefault="00C458F0">
      <w:pPr>
        <w:pStyle w:val="Obsah3"/>
        <w:rPr>
          <w:rFonts w:asciiTheme="minorHAnsi" w:eastAsiaTheme="minorEastAsia" w:hAnsiTheme="minorHAnsi" w:cstheme="minorBidi"/>
          <w:sz w:val="22"/>
          <w:lang w:eastAsia="sk-SK"/>
        </w:rPr>
      </w:pPr>
      <w:r>
        <w:rPr>
          <w:lang w:eastAsia="sk-SK"/>
        </w:rPr>
        <w:t>3.1.5</w:t>
      </w:r>
      <w:r>
        <w:rPr>
          <w:rFonts w:asciiTheme="minorHAnsi" w:eastAsiaTheme="minorEastAsia" w:hAnsiTheme="minorHAnsi" w:cstheme="minorBidi"/>
          <w:sz w:val="22"/>
          <w:lang w:eastAsia="sk-SK"/>
        </w:rPr>
        <w:tab/>
      </w:r>
      <w:r>
        <w:rPr>
          <w:lang w:eastAsia="sk-SK"/>
        </w:rPr>
        <w:t>Triggers</w:t>
      </w:r>
      <w:r>
        <w:tab/>
      </w:r>
      <w:r>
        <w:fldChar w:fldCharType="begin"/>
      </w:r>
      <w:r>
        <w:instrText xml:space="preserve"> PAGEREF _Toc510728658 \h </w:instrText>
      </w:r>
      <w:r>
        <w:fldChar w:fldCharType="separate"/>
      </w:r>
      <w:r>
        <w:t>19</w:t>
      </w:r>
      <w:r>
        <w:fldChar w:fldCharType="end"/>
      </w:r>
    </w:p>
    <w:p w:rsidR="00C458F0" w:rsidRDefault="00C458F0">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_Toc510728659 \h </w:instrText>
      </w:r>
      <w:r>
        <w:fldChar w:fldCharType="separate"/>
      </w:r>
      <w:r>
        <w:t>21</w:t>
      </w:r>
      <w:r>
        <w:fldChar w:fldCharType="end"/>
      </w:r>
    </w:p>
    <w:p w:rsidR="00C458F0" w:rsidRDefault="00C458F0">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_Toc510728660 \h </w:instrText>
      </w:r>
      <w:r>
        <w:fldChar w:fldCharType="separate"/>
      </w:r>
      <w:r>
        <w:t>22</w:t>
      </w:r>
      <w:r>
        <w:fldChar w:fldCharType="end"/>
      </w:r>
    </w:p>
    <w:p w:rsidR="00C458F0" w:rsidRDefault="00C458F0">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_Toc510728661 \h </w:instrText>
      </w:r>
      <w:r>
        <w:fldChar w:fldCharType="separate"/>
      </w:r>
      <w:r>
        <w:t>23</w:t>
      </w:r>
      <w:r>
        <w:fldChar w:fldCharType="end"/>
      </w:r>
    </w:p>
    <w:p w:rsidR="00C458F0" w:rsidRDefault="00C458F0">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_Toc510728662 \h </w:instrText>
      </w:r>
      <w:r>
        <w:fldChar w:fldCharType="separate"/>
      </w:r>
      <w:r>
        <w:t>24</w:t>
      </w:r>
      <w:r>
        <w:fldChar w:fldCharType="end"/>
      </w:r>
    </w:p>
    <w:p w:rsidR="00C458F0" w:rsidRDefault="00C458F0">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_Toc510728663 \h </w:instrText>
      </w:r>
      <w:r>
        <w:fldChar w:fldCharType="separate"/>
      </w:r>
      <w:r>
        <w:t>25</w:t>
      </w:r>
      <w:r>
        <w:fldChar w:fldCharType="end"/>
      </w:r>
    </w:p>
    <w:p w:rsidR="00C458F0" w:rsidRDefault="00C458F0">
      <w:pPr>
        <w:pStyle w:val="Obsah2"/>
        <w:rPr>
          <w:rFonts w:asciiTheme="minorHAnsi" w:eastAsiaTheme="minorEastAsia" w:hAnsiTheme="minorHAnsi" w:cstheme="minorBidi"/>
          <w:sz w:val="22"/>
          <w:lang w:eastAsia="sk-SK"/>
        </w:rPr>
      </w:pPr>
      <w:r>
        <w:t xml:space="preserve">Príloha A: </w:t>
      </w:r>
      <w:r w:rsidRPr="00CE5E81">
        <w:t>Názov prílohy</w:t>
      </w:r>
      <w:r>
        <w:tab/>
      </w:r>
      <w:r>
        <w:fldChar w:fldCharType="begin"/>
      </w:r>
      <w:r>
        <w:instrText xml:space="preserve"> PAGEREF _Toc510728664 \h </w:instrText>
      </w:r>
      <w:r>
        <w:fldChar w:fldCharType="separate"/>
      </w:r>
      <w:r>
        <w:t>26</w:t>
      </w:r>
      <w:r>
        <w:fldChar w:fldCharType="end"/>
      </w:r>
    </w:p>
    <w:p w:rsidR="00C458F0" w:rsidRDefault="00C458F0">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_Toc510728665 \h </w:instrText>
      </w:r>
      <w:r>
        <w:fldChar w:fldCharType="separate"/>
      </w:r>
      <w:r>
        <w:t>27</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510728640"/>
      <w:r w:rsidR="00DF773E" w:rsidRPr="00492D1B">
        <w:t>Zoznam obrázkov</w:t>
      </w:r>
      <w:bookmarkEnd w:id="0"/>
      <w:bookmarkEnd w:id="1"/>
      <w:r>
        <w:fldChar w:fldCharType="end"/>
      </w:r>
    </w:p>
    <w:p w:rsidR="00C458F0" w:rsidRDefault="006229D1">
      <w:pPr>
        <w:pStyle w:val="Seznamobrzk"/>
        <w:tabs>
          <w:tab w:val="right" w:leader="dot" w:pos="8777"/>
        </w:tabs>
        <w:rPr>
          <w:rFonts w:asciiTheme="minorHAnsi" w:eastAsiaTheme="minorEastAsia" w:hAnsiTheme="minorHAnsi" w:cstheme="minorBidi"/>
          <w:noProof/>
          <w:sz w:val="22"/>
          <w:lang w:eastAsia="sk-SK"/>
        </w:rPr>
      </w:pPr>
      <w:r>
        <w:fldChar w:fldCharType="begin"/>
      </w:r>
      <w:r w:rsidR="00340D36">
        <w:instrText xml:space="preserve"> TOC \h \z \c "Obrázok" </w:instrText>
      </w:r>
      <w:r>
        <w:fldChar w:fldCharType="separate"/>
      </w:r>
      <w:hyperlink r:id="rId13" w:anchor="_Toc510728666" w:history="1">
        <w:r w:rsidR="00C458F0" w:rsidRPr="00F26202">
          <w:rPr>
            <w:rStyle w:val="Hypertextovodkaz"/>
            <w:noProof/>
          </w:rPr>
          <w:t>Obrázok 1 Scoreboard</w:t>
        </w:r>
        <w:r w:rsidR="00C458F0">
          <w:rPr>
            <w:noProof/>
            <w:webHidden/>
          </w:rPr>
          <w:tab/>
        </w:r>
        <w:r w:rsidR="00C458F0">
          <w:rPr>
            <w:noProof/>
            <w:webHidden/>
          </w:rPr>
          <w:fldChar w:fldCharType="begin"/>
        </w:r>
        <w:r w:rsidR="00C458F0">
          <w:rPr>
            <w:noProof/>
            <w:webHidden/>
          </w:rPr>
          <w:instrText xml:space="preserve"> PAGEREF _Toc510728666 \h </w:instrText>
        </w:r>
        <w:r w:rsidR="00C458F0">
          <w:rPr>
            <w:noProof/>
            <w:webHidden/>
          </w:rPr>
        </w:r>
        <w:r w:rsidR="00C458F0">
          <w:rPr>
            <w:noProof/>
            <w:webHidden/>
          </w:rPr>
          <w:fldChar w:fldCharType="separate"/>
        </w:r>
        <w:r w:rsidR="00C458F0">
          <w:rPr>
            <w:noProof/>
            <w:webHidden/>
          </w:rPr>
          <w:t>12</w:t>
        </w:r>
        <w:r w:rsidR="00C458F0">
          <w:rPr>
            <w:noProof/>
            <w:webHidden/>
          </w:rPr>
          <w:fldChar w:fldCharType="end"/>
        </w:r>
      </w:hyperlink>
    </w:p>
    <w:p w:rsidR="00C458F0" w:rsidRDefault="00C458F0">
      <w:pPr>
        <w:pStyle w:val="Seznamobrzk"/>
        <w:tabs>
          <w:tab w:val="right" w:leader="dot" w:pos="8777"/>
        </w:tabs>
        <w:rPr>
          <w:rFonts w:asciiTheme="minorHAnsi" w:eastAsiaTheme="minorEastAsia" w:hAnsiTheme="minorHAnsi" w:cstheme="minorBidi"/>
          <w:noProof/>
          <w:sz w:val="22"/>
          <w:lang w:eastAsia="sk-SK"/>
        </w:rPr>
      </w:pPr>
      <w:hyperlink r:id="rId14" w:anchor="_Toc510728667" w:history="1">
        <w:r w:rsidRPr="00F26202">
          <w:rPr>
            <w:rStyle w:val="Hypertextovodkaz"/>
            <w:noProof/>
          </w:rPr>
          <w:t>Obrázok 2 Hardvérová svetelná tabula</w:t>
        </w:r>
        <w:r>
          <w:rPr>
            <w:noProof/>
            <w:webHidden/>
          </w:rPr>
          <w:tab/>
        </w:r>
        <w:r>
          <w:rPr>
            <w:noProof/>
            <w:webHidden/>
          </w:rPr>
          <w:fldChar w:fldCharType="begin"/>
        </w:r>
        <w:r>
          <w:rPr>
            <w:noProof/>
            <w:webHidden/>
          </w:rPr>
          <w:instrText xml:space="preserve"> PAGEREF _Toc510728667 \h </w:instrText>
        </w:r>
        <w:r>
          <w:rPr>
            <w:noProof/>
            <w:webHidden/>
          </w:rPr>
        </w:r>
        <w:r>
          <w:rPr>
            <w:noProof/>
            <w:webHidden/>
          </w:rPr>
          <w:fldChar w:fldCharType="separate"/>
        </w:r>
        <w:r>
          <w:rPr>
            <w:noProof/>
            <w:webHidden/>
          </w:rPr>
          <w:t>12</w:t>
        </w:r>
        <w:r>
          <w:rPr>
            <w:noProof/>
            <w:webHidden/>
          </w:rPr>
          <w:fldChar w:fldCharType="end"/>
        </w:r>
      </w:hyperlink>
    </w:p>
    <w:p w:rsidR="00C458F0" w:rsidRDefault="00C458F0">
      <w:pPr>
        <w:pStyle w:val="Seznamobrzk"/>
        <w:tabs>
          <w:tab w:val="right" w:leader="dot" w:pos="8777"/>
        </w:tabs>
        <w:rPr>
          <w:rFonts w:asciiTheme="minorHAnsi" w:eastAsiaTheme="minorEastAsia" w:hAnsiTheme="minorHAnsi" w:cstheme="minorBidi"/>
          <w:noProof/>
          <w:sz w:val="22"/>
          <w:lang w:eastAsia="sk-SK"/>
        </w:rPr>
      </w:pPr>
      <w:hyperlink r:id="rId15" w:anchor="_Toc510728668" w:history="1">
        <w:r w:rsidRPr="00F26202">
          <w:rPr>
            <w:rStyle w:val="Hypertextovodkaz"/>
            <w:noProof/>
          </w:rPr>
          <w:t>Obrázok 3 MySql vs Oracle</w:t>
        </w:r>
        <w:r>
          <w:rPr>
            <w:noProof/>
            <w:webHidden/>
          </w:rPr>
          <w:tab/>
        </w:r>
        <w:r>
          <w:rPr>
            <w:noProof/>
            <w:webHidden/>
          </w:rPr>
          <w:fldChar w:fldCharType="begin"/>
        </w:r>
        <w:r>
          <w:rPr>
            <w:noProof/>
            <w:webHidden/>
          </w:rPr>
          <w:instrText xml:space="preserve"> PAGEREF _Toc510728668 \h </w:instrText>
        </w:r>
        <w:r>
          <w:rPr>
            <w:noProof/>
            <w:webHidden/>
          </w:rPr>
        </w:r>
        <w:r>
          <w:rPr>
            <w:noProof/>
            <w:webHidden/>
          </w:rPr>
          <w:fldChar w:fldCharType="separate"/>
        </w:r>
        <w:r>
          <w:rPr>
            <w:noProof/>
            <w:webHidden/>
          </w:rPr>
          <w:t>16</w:t>
        </w:r>
        <w:r>
          <w:rPr>
            <w:noProof/>
            <w:webHidden/>
          </w:rPr>
          <w:fldChar w:fldCharType="end"/>
        </w:r>
      </w:hyperlink>
    </w:p>
    <w:p w:rsidR="00C458F0" w:rsidRDefault="00C458F0">
      <w:pPr>
        <w:pStyle w:val="Seznamobrzk"/>
        <w:tabs>
          <w:tab w:val="right" w:leader="dot" w:pos="8777"/>
        </w:tabs>
        <w:rPr>
          <w:rFonts w:asciiTheme="minorHAnsi" w:eastAsiaTheme="minorEastAsia" w:hAnsiTheme="minorHAnsi" w:cstheme="minorBidi"/>
          <w:noProof/>
          <w:sz w:val="22"/>
          <w:lang w:eastAsia="sk-SK"/>
        </w:rPr>
      </w:pPr>
      <w:hyperlink r:id="rId16" w:anchor="_Toc510728669" w:history="1">
        <w:r w:rsidRPr="00F26202">
          <w:rPr>
            <w:rStyle w:val="Hypertextovodkaz"/>
            <w:noProof/>
          </w:rPr>
          <w:t>Obrázok 4 ERA diagram</w:t>
        </w:r>
        <w:r>
          <w:rPr>
            <w:noProof/>
            <w:webHidden/>
          </w:rPr>
          <w:tab/>
        </w:r>
        <w:r>
          <w:rPr>
            <w:noProof/>
            <w:webHidden/>
          </w:rPr>
          <w:fldChar w:fldCharType="begin"/>
        </w:r>
        <w:r>
          <w:rPr>
            <w:noProof/>
            <w:webHidden/>
          </w:rPr>
          <w:instrText xml:space="preserve"> PAGEREF _Toc510728669 \h </w:instrText>
        </w:r>
        <w:r>
          <w:rPr>
            <w:noProof/>
            <w:webHidden/>
          </w:rPr>
        </w:r>
        <w:r>
          <w:rPr>
            <w:noProof/>
            <w:webHidden/>
          </w:rPr>
          <w:fldChar w:fldCharType="separate"/>
        </w:r>
        <w:r>
          <w:rPr>
            <w:noProof/>
            <w:webHidden/>
          </w:rPr>
          <w:t>17</w:t>
        </w:r>
        <w:r>
          <w:rPr>
            <w:noProof/>
            <w:webHidden/>
          </w:rPr>
          <w:fldChar w:fldCharType="end"/>
        </w:r>
      </w:hyperlink>
    </w:p>
    <w:p w:rsidR="00C458F0" w:rsidRDefault="00C458F0">
      <w:pPr>
        <w:pStyle w:val="Seznamobrzk"/>
        <w:tabs>
          <w:tab w:val="right" w:leader="dot" w:pos="8777"/>
        </w:tabs>
        <w:rPr>
          <w:rFonts w:asciiTheme="minorHAnsi" w:eastAsiaTheme="minorEastAsia" w:hAnsiTheme="minorHAnsi" w:cstheme="minorBidi"/>
          <w:noProof/>
          <w:sz w:val="22"/>
          <w:lang w:eastAsia="sk-SK"/>
        </w:rPr>
      </w:pPr>
      <w:hyperlink r:id="rId17" w:anchor="_Toc510728670" w:history="1">
        <w:r w:rsidRPr="00F26202">
          <w:rPr>
            <w:rStyle w:val="Hypertextovodkaz"/>
            <w:noProof/>
          </w:rPr>
          <w:t>Obrázok 5 Sekvencie</w:t>
        </w:r>
        <w:r>
          <w:rPr>
            <w:noProof/>
            <w:webHidden/>
          </w:rPr>
          <w:tab/>
        </w:r>
        <w:r>
          <w:rPr>
            <w:noProof/>
            <w:webHidden/>
          </w:rPr>
          <w:fldChar w:fldCharType="begin"/>
        </w:r>
        <w:r>
          <w:rPr>
            <w:noProof/>
            <w:webHidden/>
          </w:rPr>
          <w:instrText xml:space="preserve"> PAGEREF _Toc510728670 \h </w:instrText>
        </w:r>
        <w:r>
          <w:rPr>
            <w:noProof/>
            <w:webHidden/>
          </w:rPr>
        </w:r>
        <w:r>
          <w:rPr>
            <w:noProof/>
            <w:webHidden/>
          </w:rPr>
          <w:fldChar w:fldCharType="separate"/>
        </w:r>
        <w:r>
          <w:rPr>
            <w:noProof/>
            <w:webHidden/>
          </w:rPr>
          <w:t>19</w:t>
        </w:r>
        <w:r>
          <w:rPr>
            <w:noProof/>
            <w:webHidden/>
          </w:rPr>
          <w:fldChar w:fldCharType="end"/>
        </w:r>
      </w:hyperlink>
    </w:p>
    <w:p w:rsidR="00C458F0" w:rsidRDefault="00C458F0">
      <w:pPr>
        <w:pStyle w:val="Seznamobrzk"/>
        <w:tabs>
          <w:tab w:val="right" w:leader="dot" w:pos="8777"/>
        </w:tabs>
        <w:rPr>
          <w:rFonts w:asciiTheme="minorHAnsi" w:eastAsiaTheme="minorEastAsia" w:hAnsiTheme="minorHAnsi" w:cstheme="minorBidi"/>
          <w:noProof/>
          <w:sz w:val="22"/>
          <w:lang w:eastAsia="sk-SK"/>
        </w:rPr>
      </w:pPr>
      <w:hyperlink r:id="rId18" w:anchor="_Toc510728671" w:history="1">
        <w:r w:rsidRPr="00F26202">
          <w:rPr>
            <w:rStyle w:val="Hypertextovodkaz"/>
            <w:noProof/>
          </w:rPr>
          <w:t>Obrázok 6 Triggre</w:t>
        </w:r>
        <w:r>
          <w:rPr>
            <w:noProof/>
            <w:webHidden/>
          </w:rPr>
          <w:tab/>
        </w:r>
        <w:r>
          <w:rPr>
            <w:noProof/>
            <w:webHidden/>
          </w:rPr>
          <w:fldChar w:fldCharType="begin"/>
        </w:r>
        <w:r>
          <w:rPr>
            <w:noProof/>
            <w:webHidden/>
          </w:rPr>
          <w:instrText xml:space="preserve"> PAGEREF _Toc510728671 \h </w:instrText>
        </w:r>
        <w:r>
          <w:rPr>
            <w:noProof/>
            <w:webHidden/>
          </w:rPr>
        </w:r>
        <w:r>
          <w:rPr>
            <w:noProof/>
            <w:webHidden/>
          </w:rPr>
          <w:fldChar w:fldCharType="separate"/>
        </w:r>
        <w:r>
          <w:rPr>
            <w:noProof/>
            <w:webHidden/>
          </w:rPr>
          <w:t>19</w:t>
        </w:r>
        <w:r>
          <w:rPr>
            <w:noProof/>
            <w:webHidden/>
          </w:rPr>
          <w:fldChar w:fldCharType="end"/>
        </w:r>
      </w:hyperlink>
    </w:p>
    <w:p w:rsidR="000D26FE" w:rsidRPr="002675E2" w:rsidRDefault="006229D1" w:rsidP="002675E2">
      <w:pPr>
        <w:spacing w:line="240" w:lineRule="auto"/>
        <w:ind w:firstLine="0"/>
      </w:pP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510728641"/>
      <w:r w:rsidR="00DF773E" w:rsidRPr="00492D1B">
        <w:t>Zoznam tabuliek</w:t>
      </w:r>
      <w:bookmarkEnd w:id="2"/>
      <w:bookmarkEnd w:id="3"/>
      <w:r>
        <w:fldChar w:fldCharType="end"/>
      </w:r>
    </w:p>
    <w:p w:rsidR="00C458F0" w:rsidRDefault="006229D1">
      <w:pPr>
        <w:pStyle w:val="Seznamobrzk"/>
        <w:tabs>
          <w:tab w:val="right" w:leader="dot" w:pos="8777"/>
        </w:tabs>
        <w:rPr>
          <w:rFonts w:asciiTheme="minorHAnsi" w:eastAsiaTheme="minorEastAsia" w:hAnsiTheme="minorHAnsi" w:cstheme="minorBidi"/>
          <w:noProof/>
          <w:sz w:val="22"/>
          <w:lang w:eastAsia="sk-SK"/>
        </w:rPr>
      </w:pPr>
      <w:r>
        <w:fldChar w:fldCharType="begin"/>
      </w:r>
      <w:r w:rsidR="000D26FE">
        <w:instrText xml:space="preserve"> TOC \h \z \c "Tabuľka" </w:instrText>
      </w:r>
      <w:r>
        <w:fldChar w:fldCharType="separate"/>
      </w:r>
      <w:hyperlink w:anchor="_Toc510728569" w:history="1">
        <w:r w:rsidR="00C458F0" w:rsidRPr="00F30B2A">
          <w:rPr>
            <w:rStyle w:val="Hypertextovodkaz"/>
            <w:noProof/>
          </w:rPr>
          <w:t>Tabuľka 1 Výhoda Oracle a MySql</w:t>
        </w:r>
        <w:r w:rsidR="00C458F0">
          <w:rPr>
            <w:noProof/>
            <w:webHidden/>
          </w:rPr>
          <w:tab/>
        </w:r>
        <w:r w:rsidR="00C458F0">
          <w:rPr>
            <w:noProof/>
            <w:webHidden/>
          </w:rPr>
          <w:fldChar w:fldCharType="begin"/>
        </w:r>
        <w:r w:rsidR="00C458F0">
          <w:rPr>
            <w:noProof/>
            <w:webHidden/>
          </w:rPr>
          <w:instrText xml:space="preserve"> PAGEREF _Toc510728569 \h </w:instrText>
        </w:r>
        <w:r w:rsidR="00C458F0">
          <w:rPr>
            <w:noProof/>
            <w:webHidden/>
          </w:rPr>
        </w:r>
        <w:r w:rsidR="00C458F0">
          <w:rPr>
            <w:noProof/>
            <w:webHidden/>
          </w:rPr>
          <w:fldChar w:fldCharType="separate"/>
        </w:r>
        <w:r w:rsidR="00C458F0">
          <w:rPr>
            <w:noProof/>
            <w:webHidden/>
          </w:rPr>
          <w:t>16</w:t>
        </w:r>
        <w:r w:rsidR="00C458F0">
          <w:rPr>
            <w:noProof/>
            <w:webHidden/>
          </w:rPr>
          <w:fldChar w:fldCharType="end"/>
        </w:r>
      </w:hyperlink>
    </w:p>
    <w:p w:rsidR="000D26FE" w:rsidRPr="000D26FE" w:rsidRDefault="006229D1" w:rsidP="000D26FE">
      <w:r>
        <w:fldChar w:fldCharType="end"/>
      </w:r>
    </w:p>
    <w:bookmarkStart w:id="4" w:name="_Toc434923881"/>
    <w:p w:rsidR="00492CF1" w:rsidRDefault="006229D1" w:rsidP="003D1942">
      <w:pPr>
        <w:pStyle w:val="Nadpis1"/>
        <w:numPr>
          <w:ilvl w:val="0"/>
          <w:numId w:val="0"/>
        </w:numPr>
      </w:pPr>
      <w:r w:rsidRPr="00E17093">
        <w:lastRenderedPageBreak/>
        <w:fldChar w:fldCharType="begin"/>
      </w:r>
      <w:r w:rsidR="006C6427" w:rsidRPr="00E17093">
        <w:instrText>HYPERLINK "</w:instrText>
      </w:r>
      <w:r w:rsidR="00DD4125" w:rsidRPr="00E17093">
        <w:instrText>Pokyny_pre_vypracovanie_ZP.docx" \l "Zoznam_skratiek"</w:instrText>
      </w:r>
      <w:r w:rsidRPr="00E17093">
        <w:fldChar w:fldCharType="separate"/>
      </w:r>
      <w:bookmarkStart w:id="5" w:name="_Toc510728642"/>
      <w:r w:rsidR="00B267A6" w:rsidRPr="00E17093">
        <w:t>Zoznam skratiek</w:t>
      </w:r>
      <w:bookmarkEnd w:id="4"/>
      <w:bookmarkEnd w:id="5"/>
      <w:r w:rsidRPr="00E17093">
        <w:fldChar w:fldCharType="end"/>
      </w:r>
    </w:p>
    <w:p w:rsidR="00AC0C75" w:rsidRDefault="00AC0C75" w:rsidP="00B267A6">
      <w:pPr>
        <w:pStyle w:val="Skratky"/>
      </w:pPr>
      <w:r>
        <w:t>AVI</w:t>
      </w:r>
      <w:r w:rsidR="00B267A6">
        <w:t xml:space="preserve"> </w:t>
      </w:r>
      <w:r w:rsidR="00B267A6">
        <w:tab/>
      </w:r>
      <w:r w:rsidRPr="00AC0C75">
        <w:t>Audio Video Inter- leave</w:t>
      </w:r>
      <w:r w:rsidRPr="00690894">
        <w:t xml:space="preserve"> </w:t>
      </w:r>
    </w:p>
    <w:p w:rsidR="00B345B1" w:rsidRDefault="00B345B1" w:rsidP="00B267A6">
      <w:pPr>
        <w:pStyle w:val="Skratky"/>
      </w:pPr>
      <w:r>
        <w:t>WMV</w:t>
      </w:r>
      <w:r w:rsidR="00B267A6">
        <w:tab/>
      </w:r>
      <w:r w:rsidRPr="00B345B1">
        <w:t>Windows Media Video</w:t>
      </w:r>
    </w:p>
    <w:p w:rsidR="00B345B1" w:rsidRPr="00B345B1" w:rsidRDefault="00B345B1" w:rsidP="00B345B1">
      <w:pPr>
        <w:pStyle w:val="Skratky"/>
      </w:pPr>
      <w:r w:rsidRPr="00B345B1">
        <w:t>MOV</w:t>
      </w:r>
      <w:r w:rsidR="00B267A6">
        <w:tab/>
      </w:r>
      <w:r w:rsidRPr="00B345B1">
        <w:t>Súbor s filmom QuickTime</w:t>
      </w:r>
    </w:p>
    <w:p w:rsidR="00B345B1" w:rsidRDefault="00B345B1" w:rsidP="00B345B1">
      <w:pPr>
        <w:pStyle w:val="Skratky"/>
        <w:rPr>
          <w:rFonts w:ascii="Arial" w:hAnsi="Arial" w:cs="Arial"/>
          <w:color w:val="222222"/>
          <w:sz w:val="21"/>
          <w:szCs w:val="21"/>
          <w:shd w:val="clear" w:color="auto" w:fill="FFFFFF"/>
        </w:rPr>
      </w:pPr>
      <w:r w:rsidRPr="00B345B1">
        <w:t>MP4</w:t>
      </w:r>
      <w:r w:rsidRPr="00B345B1">
        <w:tab/>
      </w:r>
      <w:r>
        <w:rPr>
          <w:rFonts w:ascii="Arial" w:hAnsi="Arial" w:cs="Arial"/>
          <w:color w:val="222222"/>
          <w:sz w:val="21"/>
          <w:szCs w:val="21"/>
          <w:shd w:val="clear" w:color="auto" w:fill="FFFFFF"/>
        </w:rPr>
        <w:t>Formát súborov (označuje sa ako </w:t>
      </w:r>
      <w:r w:rsidRPr="00B345B1">
        <w:rPr>
          <w:rFonts w:ascii="Arial" w:hAnsi="Arial" w:cs="Arial"/>
          <w:color w:val="222222"/>
          <w:sz w:val="21"/>
          <w:szCs w:val="21"/>
          <w:shd w:val="clear" w:color="auto" w:fill="FFFFFF"/>
        </w:rPr>
        <w:t>kontajner)</w:t>
      </w:r>
    </w:p>
    <w:p w:rsidR="00C0168D" w:rsidRDefault="00C0168D" w:rsidP="00B345B1">
      <w:pPr>
        <w:pStyle w:val="Skratky"/>
      </w:pPr>
      <w:r>
        <w:t xml:space="preserve">VLDB </w:t>
      </w:r>
      <w:r>
        <w:tab/>
      </w:r>
      <w:r w:rsidRPr="00C0168D">
        <w:t>Very Large DataBase</w:t>
      </w:r>
    </w:p>
    <w:p w:rsidR="006022E8" w:rsidRDefault="006022E8" w:rsidP="00B345B1">
      <w:pPr>
        <w:pStyle w:val="Skratky"/>
      </w:pPr>
      <w:r>
        <w:t>ER</w:t>
      </w:r>
      <w:r w:rsidR="00FB2B9A">
        <w:t>A</w:t>
      </w:r>
      <w:r>
        <w:t xml:space="preserve"> model</w:t>
      </w:r>
      <w:r>
        <w:tab/>
        <w:t>Entitno-relačný model</w:t>
      </w:r>
    </w:p>
    <w:p w:rsidR="00A62F34" w:rsidRDefault="00A62F34" w:rsidP="00B345B1">
      <w:pPr>
        <w:pStyle w:val="Skratky"/>
      </w:pPr>
      <w:r>
        <w:t>PK</w:t>
      </w:r>
      <w:r>
        <w:tab/>
        <w:t>P</w:t>
      </w:r>
      <w:r w:rsidRPr="00A62F34">
        <w:t>rimary key</w:t>
      </w:r>
      <w:r>
        <w:t>(Primárny kľuč)</w:t>
      </w:r>
    </w:p>
    <w:p w:rsidR="00A62F34" w:rsidRPr="00C0168D" w:rsidRDefault="00A62F34" w:rsidP="00B345B1">
      <w:pPr>
        <w:pStyle w:val="Skratky"/>
      </w:pPr>
      <w:r>
        <w:t>FK</w:t>
      </w:r>
      <w:r>
        <w:tab/>
        <w:t>F</w:t>
      </w:r>
      <w:r w:rsidRPr="00A62F34">
        <w:t>oreign key</w:t>
      </w:r>
      <w:r>
        <w:t>(Cudzí kľuč)</w:t>
      </w:r>
    </w:p>
    <w:p w:rsidR="00AC0C75" w:rsidRPr="00B267A6" w:rsidRDefault="00AC0C75" w:rsidP="00B267A6">
      <w:pPr>
        <w:pStyle w:val="Skratky"/>
      </w:pPr>
    </w:p>
    <w:p w:rsidR="006365FB" w:rsidRDefault="003802E0" w:rsidP="006365FB">
      <w:pPr>
        <w:pStyle w:val="Nadpis1"/>
        <w:numPr>
          <w:ilvl w:val="0"/>
          <w:numId w:val="0"/>
        </w:numPr>
        <w:rPr>
          <w:rFonts w:eastAsia="Calibri"/>
          <w:b w:val="0"/>
          <w:sz w:val="24"/>
          <w:szCs w:val="22"/>
        </w:rPr>
      </w:pPr>
      <w:hyperlink r:id="rId19" w:anchor="Úvod" w:history="1">
        <w:bookmarkStart w:id="6" w:name="_Toc434923882"/>
        <w:bookmarkStart w:id="7" w:name="_Toc510728643"/>
        <w:r w:rsidR="00A44516" w:rsidRPr="000D424E">
          <w:t>Úvod</w:t>
        </w:r>
        <w:bookmarkEnd w:id="6"/>
        <w:bookmarkEnd w:id="7"/>
      </w:hyperlink>
      <w:bookmarkStart w:id="8" w:name="_Toc434923883"/>
    </w:p>
    <w:p w:rsidR="004F26B8" w:rsidRDefault="004F26B8" w:rsidP="004F26B8">
      <w:r>
        <w:t xml:space="preserve"> </w:t>
      </w:r>
    </w:p>
    <w:p w:rsidR="00492CF1" w:rsidRDefault="006365FB" w:rsidP="004F26B8">
      <w:pPr>
        <w:pStyle w:val="Nadpis1"/>
      </w:pPr>
      <w:bookmarkStart w:id="9" w:name="_Toc510728644"/>
      <w:bookmarkEnd w:id="8"/>
      <w:r>
        <w:lastRenderedPageBreak/>
        <w:t>Dostupné riešenia</w:t>
      </w:r>
      <w:bookmarkEnd w:id="9"/>
    </w:p>
    <w:p w:rsidR="00DE5354" w:rsidRPr="00DE5354" w:rsidRDefault="00DE5354" w:rsidP="00DE5354">
      <w:pPr>
        <w:pStyle w:val="Nadpis2"/>
      </w:pPr>
      <w:bookmarkStart w:id="10" w:name="_Toc510728645"/>
      <w:r>
        <w:t>Scoreboard</w:t>
      </w:r>
      <w:bookmarkEnd w:id="10"/>
    </w:p>
    <w:p w:rsidR="00384567" w:rsidRDefault="00B345B1" w:rsidP="00384567">
      <w:r>
        <w:rPr>
          <w:noProof/>
          <w:lang w:eastAsia="sk-SK"/>
        </w:rPr>
        <mc:AlternateContent>
          <mc:Choice Requires="wps">
            <w:drawing>
              <wp:anchor distT="0" distB="0" distL="114300" distR="114300" simplePos="0" relativeHeight="251653632" behindDoc="0" locked="0" layoutInCell="1" allowOverlap="1" wp14:anchorId="375B57D7" wp14:editId="4645B530">
                <wp:simplePos x="0" y="0"/>
                <wp:positionH relativeFrom="column">
                  <wp:posOffset>1635760</wp:posOffset>
                </wp:positionH>
                <wp:positionV relativeFrom="paragraph">
                  <wp:posOffset>2783840</wp:posOffset>
                </wp:positionV>
                <wp:extent cx="2303780" cy="635"/>
                <wp:effectExtent l="0" t="0" r="0" b="0"/>
                <wp:wrapTopAndBottom/>
                <wp:docPr id="3" name="Textové pole 3"/>
                <wp:cNvGraphicFramePr/>
                <a:graphic xmlns:a="http://schemas.openxmlformats.org/drawingml/2006/main">
                  <a:graphicData uri="http://schemas.microsoft.com/office/word/2010/wordprocessingShape">
                    <wps:wsp>
                      <wps:cNvSpPr txBox="1"/>
                      <wps:spPr>
                        <a:xfrm>
                          <a:off x="0" y="0"/>
                          <a:ext cx="2303780" cy="635"/>
                        </a:xfrm>
                        <a:prstGeom prst="rect">
                          <a:avLst/>
                        </a:prstGeom>
                        <a:solidFill>
                          <a:prstClr val="white"/>
                        </a:solidFill>
                        <a:ln>
                          <a:noFill/>
                        </a:ln>
                      </wps:spPr>
                      <wps:txbx>
                        <w:txbxContent>
                          <w:p w:rsidR="003802E0" w:rsidRPr="003938F4" w:rsidRDefault="003802E0" w:rsidP="00B345B1">
                            <w:pPr>
                              <w:pStyle w:val="Titulek"/>
                              <w:rPr>
                                <w:noProof/>
                                <w:sz w:val="24"/>
                              </w:rPr>
                            </w:pPr>
                            <w:bookmarkStart w:id="11" w:name="_Toc510728666"/>
                            <w:r>
                              <w:t xml:space="preserve">Obrázok </w:t>
                            </w:r>
                            <w:fldSimple w:instr=" SEQ Obrázok \* ARABIC ">
                              <w:r w:rsidR="0089725C">
                                <w:rPr>
                                  <w:noProof/>
                                </w:rPr>
                                <w:t>1</w:t>
                              </w:r>
                            </w:fldSimple>
                            <w:r>
                              <w:t xml:space="preserve"> Scoreboard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5B57D7" id="_x0000_t202" coordsize="21600,21600" o:spt="202" path="m,l,21600r21600,l21600,xe">
                <v:stroke joinstyle="miter"/>
                <v:path gradientshapeok="t" o:connecttype="rect"/>
              </v:shapetype>
              <v:shape id="Textové pole 3" o:spid="_x0000_s1026" type="#_x0000_t202" style="position:absolute;left:0;text-align:left;margin-left:128.8pt;margin-top:219.2pt;width:181.4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" stroked="f">
                <v:textbox style="mso-fit-shape-to-text:t" inset="0,0,0,0">
                  <w:txbxContent>
                    <w:p w:rsidR="003802E0" w:rsidRPr="003938F4" w:rsidRDefault="003802E0" w:rsidP="00B345B1">
                      <w:pPr>
                        <w:pStyle w:val="Titulek"/>
                        <w:rPr>
                          <w:noProof/>
                          <w:sz w:val="24"/>
                        </w:rPr>
                      </w:pPr>
                      <w:bookmarkStart w:id="12" w:name="_Toc510728666"/>
                      <w:r>
                        <w:t xml:space="preserve">Obrázok </w:t>
                      </w:r>
                      <w:fldSimple w:instr=" SEQ Obrázok \* ARABIC ">
                        <w:r w:rsidR="0089725C">
                          <w:rPr>
                            <w:noProof/>
                          </w:rPr>
                          <w:t>1</w:t>
                        </w:r>
                      </w:fldSimple>
                      <w:r>
                        <w:t xml:space="preserve"> Scoreboard</w:t>
                      </w:r>
                      <w:bookmarkEnd w:id="12"/>
                    </w:p>
                  </w:txbxContent>
                </v:textbox>
                <w10:wrap type="topAndBottom"/>
              </v:shape>
            </w:pict>
          </mc:Fallback>
        </mc:AlternateContent>
      </w:r>
      <w:r w:rsidR="004E069A">
        <w:rPr>
          <w:noProof/>
          <w:lang w:eastAsia="sk-SK"/>
        </w:rPr>
        <w:drawing>
          <wp:anchor distT="0" distB="0" distL="114300" distR="114300" simplePos="0" relativeHeight="251649536" behindDoc="1" locked="0" layoutInCell="1" allowOverlap="1" wp14:anchorId="18DADA51" wp14:editId="1EF61AA9">
            <wp:simplePos x="0" y="0"/>
            <wp:positionH relativeFrom="column">
              <wp:posOffset>1635760</wp:posOffset>
            </wp:positionH>
            <wp:positionV relativeFrom="paragraph">
              <wp:posOffset>1145743</wp:posOffset>
            </wp:positionV>
            <wp:extent cx="2303780" cy="1581150"/>
            <wp:effectExtent l="0" t="0" r="1270" b="0"/>
            <wp:wrapTopAndBottom/>
            <wp:docPr id="2" name="Obrázek 2" descr="C:\Users\Pato\Downloads\71AOfGuqd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71AOfGuqdBL._SL15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3780" cy="1581150"/>
                    </a:xfrm>
                    <a:prstGeom prst="rect">
                      <a:avLst/>
                    </a:prstGeom>
                    <a:noFill/>
                    <a:ln>
                      <a:noFill/>
                    </a:ln>
                  </pic:spPr>
                </pic:pic>
              </a:graphicData>
            </a:graphic>
          </wp:anchor>
        </w:drawing>
      </w:r>
      <w:r w:rsidR="00384567">
        <w:t xml:space="preserve">Za úplne najjednoduchší spôsob zobrazovania stavu hry považujem zobrazovanie výsledkov na </w:t>
      </w:r>
      <w:r w:rsidR="004E069A">
        <w:t>scoreboarde pomocou otáčania papierov z číslami. Tento spôsob je využiteľný len pri malých zápasoch alebo na školách. Na mieste kde by prišlo veľa divákov je to skoro nepoužiteľne.</w:t>
      </w:r>
    </w:p>
    <w:p w:rsidR="00DE5354" w:rsidRDefault="00DE5354" w:rsidP="00DE5354">
      <w:pPr>
        <w:pStyle w:val="Nadpis2"/>
      </w:pPr>
      <w:bookmarkStart w:id="13" w:name="_Toc510728646"/>
      <w:r>
        <w:t>Hardvérová svetelná tabula</w:t>
      </w:r>
      <w:bookmarkEnd w:id="13"/>
      <w:r>
        <w:t xml:space="preserve"> </w:t>
      </w:r>
    </w:p>
    <w:p w:rsidR="00571296" w:rsidRDefault="00B345B1" w:rsidP="00571296">
      <w:r>
        <w:rPr>
          <w:noProof/>
          <w:lang w:eastAsia="sk-SK"/>
        </w:rPr>
        <mc:AlternateContent>
          <mc:Choice Requires="wps">
            <w:drawing>
              <wp:anchor distT="0" distB="0" distL="114300" distR="114300" simplePos="0" relativeHeight="251659776" behindDoc="0" locked="0" layoutInCell="1" allowOverlap="1" wp14:anchorId="54A40B3E" wp14:editId="34501ED5">
                <wp:simplePos x="0" y="0"/>
                <wp:positionH relativeFrom="column">
                  <wp:posOffset>1350010</wp:posOffset>
                </wp:positionH>
                <wp:positionV relativeFrom="paragraph">
                  <wp:posOffset>3397250</wp:posOffset>
                </wp:positionV>
                <wp:extent cx="287464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rsidR="003802E0" w:rsidRPr="0092012B" w:rsidRDefault="003802E0" w:rsidP="00B345B1">
                            <w:pPr>
                              <w:pStyle w:val="Titulek"/>
                              <w:rPr>
                                <w:noProof/>
                                <w:sz w:val="24"/>
                              </w:rPr>
                            </w:pPr>
                            <w:bookmarkStart w:id="14" w:name="_Toc510728667"/>
                            <w:r>
                              <w:t xml:space="preserve">Obrázok </w:t>
                            </w:r>
                            <w:fldSimple w:instr=" SEQ Obrázok \* ARABIC ">
                              <w:r w:rsidR="0089725C">
                                <w:rPr>
                                  <w:noProof/>
                                </w:rPr>
                                <w:t>2</w:t>
                              </w:r>
                            </w:fldSimple>
                            <w:r>
                              <w:t xml:space="preserve"> Hardvérová svetelná tabula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40B3E" id="Textové pole 4" o:spid="_x0000_s1027" type="#_x0000_t202" style="position:absolute;left:0;text-align:left;margin-left:106.3pt;margin-top:267.5pt;width:226.3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" stroked="f">
                <v:textbox style="mso-fit-shape-to-text:t" inset="0,0,0,0">
                  <w:txbxContent>
                    <w:p w:rsidR="003802E0" w:rsidRPr="0092012B" w:rsidRDefault="003802E0" w:rsidP="00B345B1">
                      <w:pPr>
                        <w:pStyle w:val="Titulek"/>
                        <w:rPr>
                          <w:noProof/>
                          <w:sz w:val="24"/>
                        </w:rPr>
                      </w:pPr>
                      <w:bookmarkStart w:id="15" w:name="_Toc510728667"/>
                      <w:r>
                        <w:t xml:space="preserve">Obrázok </w:t>
                      </w:r>
                      <w:fldSimple w:instr=" SEQ Obrázok \* ARABIC ">
                        <w:r w:rsidR="0089725C">
                          <w:rPr>
                            <w:noProof/>
                          </w:rPr>
                          <w:t>2</w:t>
                        </w:r>
                      </w:fldSimple>
                      <w:r>
                        <w:t xml:space="preserve"> Hardvérová svetelná tabula</w:t>
                      </w:r>
                      <w:bookmarkEnd w:id="15"/>
                    </w:p>
                  </w:txbxContent>
                </v:textbox>
                <w10:wrap type="topAndBottom"/>
              </v:shape>
            </w:pict>
          </mc:Fallback>
        </mc:AlternateContent>
      </w:r>
      <w:r w:rsidR="00384567">
        <w:rPr>
          <w:noProof/>
          <w:lang w:eastAsia="sk-SK"/>
        </w:rPr>
        <w:drawing>
          <wp:anchor distT="0" distB="0" distL="114300" distR="114300" simplePos="0" relativeHeight="251641344" behindDoc="0" locked="0" layoutInCell="1" allowOverlap="1" wp14:anchorId="6AD7F027" wp14:editId="7924F064">
            <wp:simplePos x="0" y="0"/>
            <wp:positionH relativeFrom="column">
              <wp:posOffset>1350492</wp:posOffset>
            </wp:positionH>
            <wp:positionV relativeFrom="paragraph">
              <wp:posOffset>1752626</wp:posOffset>
            </wp:positionV>
            <wp:extent cx="2874645" cy="1587500"/>
            <wp:effectExtent l="0" t="0" r="1905" b="0"/>
            <wp:wrapTopAndBottom/>
            <wp:docPr id="1" name="Obrázek 1" descr="C:\Users\Pato\Downloads\stiahnu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o\Downloads\stiahnuť.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64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296">
        <w:t xml:space="preserve">V dnešnej dobe sa väčšina výsledkov a aktuálny priebehu hry zobrazuje na svetelných tabuliach. Tieto tabule sa nachádzajú nad tribúnami alebo nad ihriskom. Väčšina týchto tabúl je zastarala a hardwarová. Hardvérová znamená že všetky políčka majú presne dané čo sa na nich bude zobrazovať. </w:t>
      </w:r>
      <w:r w:rsidR="009E07C5">
        <w:t>Konkrétne</w:t>
      </w:r>
      <w:r w:rsidR="00571296">
        <w:t xml:space="preserve"> </w:t>
      </w:r>
      <w:r w:rsidR="009E07C5">
        <w:t>číslo alebo text ktorý sa má</w:t>
      </w:r>
      <w:r w:rsidR="00571296">
        <w:t xml:space="preserve"> </w:t>
      </w:r>
      <w:r w:rsidR="009E07C5">
        <w:t>zobraziť</w:t>
      </w:r>
      <w:r w:rsidR="00571296">
        <w:t xml:space="preserve"> sa </w:t>
      </w:r>
      <w:r w:rsidR="009E07C5">
        <w:t>zobrazí</w:t>
      </w:r>
      <w:r w:rsidR="00571296">
        <w:t xml:space="preserve"> na 7-segmetovom alebo 16- segmentovom display. </w:t>
      </w:r>
      <w:r w:rsidR="009E07C5">
        <w:t xml:space="preserve">Toto riešenie ma dosť nevýhod. </w:t>
      </w:r>
    </w:p>
    <w:p w:rsidR="00384567" w:rsidRDefault="00384567" w:rsidP="009E07C5"/>
    <w:p w:rsidR="009E07C5" w:rsidRDefault="009E07C5" w:rsidP="009E07C5">
      <w:r>
        <w:t>Ak je takáto tabula napríklad nad futbalovým ihriskom tak to neje až taký problém ale ak sa nachádza v športovej hale kde sa hrajú rôzne halové športy ako futbal, florbal a potom basketbal tak nastáva problém pretože tieto tabule sú len na jeden šport. Jedným z riešení je tieto tabule stále meniť čo nie je až tak veľmi praktické a ani cenovo priatelené pretože na každý šport treba kúpiť jednu tabulu. Cena za takúto jednu tabulu sa môže vyšplhať aj na niekoľko tisíc eur.</w:t>
      </w:r>
    </w:p>
    <w:p w:rsidR="009E07C5" w:rsidRDefault="009E07C5" w:rsidP="009E07C5">
      <w:r>
        <w:t xml:space="preserve">A za jednu z najväčších nevýhod </w:t>
      </w:r>
      <w:r w:rsidR="007B0ABE">
        <w:t xml:space="preserve">považujem nemožnosť zobrazovania reklám a videí. Dá sa to vyriešiť napríklad tak, že sa urobia plagáty ale to je dosť nepraktické. Ďalšie riešenie je, že sa niekde umiestni veľký televízor na ktorom budú spustene reklamy za ktoré si budú firmy platiť a môže to byť ďalší príjem pre klub alebo štadión. </w:t>
      </w:r>
    </w:p>
    <w:p w:rsidR="00DE5354" w:rsidRDefault="00DE5354" w:rsidP="00DE5354">
      <w:pPr>
        <w:pStyle w:val="Nadpis2"/>
      </w:pPr>
      <w:bookmarkStart w:id="16" w:name="_Toc510728647"/>
      <w:r>
        <w:t>Dostupne softvérové tabule</w:t>
      </w:r>
      <w:bookmarkEnd w:id="16"/>
      <w:r>
        <w:t xml:space="preserve"> </w:t>
      </w:r>
    </w:p>
    <w:p w:rsidR="00DE5354" w:rsidRPr="00DE5354" w:rsidRDefault="00DE5354" w:rsidP="00DE5354">
      <w:r w:rsidRPr="00DE5354">
        <w:rPr>
          <w:highlight w:val="yellow"/>
        </w:rPr>
        <w:t>Zatiaľ som nič nenašiel</w:t>
      </w:r>
    </w:p>
    <w:p w:rsidR="006365FB" w:rsidRPr="006365FB" w:rsidRDefault="006365FB" w:rsidP="006365FB"/>
    <w:p w:rsidR="008B6EFA" w:rsidRPr="008B6EFA" w:rsidRDefault="008B6EFA" w:rsidP="008B6EFA"/>
    <w:p w:rsidR="009B5C52" w:rsidRDefault="003802E0" w:rsidP="00492D1B">
      <w:pPr>
        <w:pStyle w:val="Nadpis1"/>
      </w:pPr>
      <w:hyperlink r:id="rId22" w:anchor="Ciele_práce" w:history="1">
        <w:bookmarkStart w:id="17" w:name="_Toc510728648"/>
        <w:r w:rsidR="009B5C52" w:rsidRPr="000D424E">
          <w:t>Ciele práce</w:t>
        </w:r>
        <w:bookmarkEnd w:id="17"/>
      </w:hyperlink>
    </w:p>
    <w:p w:rsidR="004D40E0" w:rsidRDefault="004D40E0" w:rsidP="004D40E0">
      <w:r>
        <w:t>Cieľom prace je vytvoriť softvérovú svetelnú tabulu. Tato tabula bude ovládaná z počítača ku ktorému je pripojene aj iné zobrazovacie zariadení (Monitor, televízor dataprojektor). Na počítači sa zobrazí riadiace menu a samotná svetelná tabula sa bude zobrazovať na pripojenom zariadení.</w:t>
      </w:r>
    </w:p>
    <w:p w:rsidR="004D40E0" w:rsidRDefault="004D40E0" w:rsidP="004D40E0">
      <w:r>
        <w:t>Je veľmi dôležite aby ovládanie</w:t>
      </w:r>
      <w:r w:rsidR="00DE1A50">
        <w:t xml:space="preserve"> svetelnej tabule</w:t>
      </w:r>
      <w:r>
        <w:t xml:space="preserve"> bolo jednoduché a intuitívne aby sa počas hry dalo rých</w:t>
      </w:r>
      <w:r w:rsidR="00DE1A50">
        <w:t>lo reagovať na stav na ihrisku.</w:t>
      </w:r>
    </w:p>
    <w:p w:rsidR="00DE1A50" w:rsidRDefault="00DE1A50" w:rsidP="004D40E0">
      <w:r>
        <w:t>Všetky tímy a hráčov je potrebne načítavať z databázy a počas priebehu hry ukladať aj štatistiky o hráčoch a čo sa dialo na zápase(góly, fauly asistencie). Po ukončení zápasu je potrebne uložiť aj skóre</w:t>
      </w:r>
      <w:r w:rsidR="008752DB">
        <w:t xml:space="preserve"> s</w:t>
      </w:r>
      <w:r>
        <w:t> </w:t>
      </w:r>
      <w:r w:rsidR="008752DB">
        <w:t>akým</w:t>
      </w:r>
      <w:r>
        <w:t xml:space="preserve"> </w:t>
      </w:r>
      <w:r w:rsidR="008752DB">
        <w:t>zápas</w:t>
      </w:r>
      <w:r>
        <w:t xml:space="preserve"> </w:t>
      </w:r>
      <w:r w:rsidR="008752DB">
        <w:t>skončil</w:t>
      </w:r>
      <w:r>
        <w:t xml:space="preserve">. Pre prípad vyskúšania alebo  že by sa hral dáki zápas s tímami ktoré </w:t>
      </w:r>
      <w:r w:rsidR="008752DB">
        <w:t>nie sú</w:t>
      </w:r>
      <w:r>
        <w:t xml:space="preserve"> v databáze je potrebne vedieť spustiť svetelnú tabulu </w:t>
      </w:r>
      <w:r w:rsidR="008752DB">
        <w:t>ale štatistiky sa nebudú ukladať.</w:t>
      </w:r>
    </w:p>
    <w:p w:rsidR="00430898" w:rsidRDefault="00491C23" w:rsidP="00430898">
      <w:r>
        <w:t>Samotná aplikácia bude mat základnú verziu kde je len jeden modul a to akurát modul pre svetelnú tabulu pre jeden šport. Ostatne funkcie budú sprístupnene ďalšími modulmi ktoré sa dodajú na vyžiadanie. Cela aplikácia musí byť riešená modulárne aby sa dali do aplikácie pridávať rôzne moduly podlá toho čo si zákazník kúpi. Aplikácia musí sama reagova</w:t>
      </w:r>
      <w:r w:rsidR="00DE5354">
        <w:t>ť na tieto moduly. Musí</w:t>
      </w:r>
      <w:r>
        <w:t xml:space="preserve"> </w:t>
      </w:r>
      <w:r w:rsidR="00DE5354">
        <w:t xml:space="preserve">ich </w:t>
      </w:r>
      <w:r>
        <w:t>nájsť a sprístupniť funkcie užívateľovi tejto aplikácie</w:t>
      </w:r>
      <w:r w:rsidR="00DE5354">
        <w:t>,</w:t>
      </w:r>
      <w:r>
        <w:t xml:space="preserve"> ktoré tieto moduly dopĺňajú. </w:t>
      </w:r>
      <w:r w:rsidR="00430898">
        <w:t xml:space="preserve">Aplikácia bude pozostávať z troch základných modulov. </w:t>
      </w:r>
    </w:p>
    <w:p w:rsidR="00DE1A50" w:rsidRDefault="00DE1A50" w:rsidP="00DE1A50">
      <w:pPr>
        <w:pStyle w:val="Nadpis2"/>
      </w:pPr>
      <w:bookmarkStart w:id="18" w:name="_Toc510728649"/>
      <w:r>
        <w:t>Futbalový modul</w:t>
      </w:r>
      <w:bookmarkEnd w:id="18"/>
      <w:r>
        <w:t xml:space="preserve"> </w:t>
      </w:r>
    </w:p>
    <w:p w:rsidR="00DE1A50" w:rsidRDefault="00DE1A50" w:rsidP="00DE1A50">
      <w:r>
        <w:t xml:space="preserve">Tento modul bude obsahovať svetelnú tabulu pre futbal. Musí spĺňať všetky základné vlastnosti svetelnej tabule na zobrazovanie pre tento šport. Bude zobrazovať nazvi tímov ktoré aktuálne hrajú aj z počtom gólov ktoré dali, aktuálny hrací čas ktorý sa počíta od 00:00 a po 45 minútach sa zmení polčas. Po uplynutí 90 minút musí vedieť zobraziť predĺženie podľa toho koľko nastavíme. </w:t>
      </w:r>
    </w:p>
    <w:p w:rsidR="00DE1A50" w:rsidRDefault="00DE1A50" w:rsidP="008752DB">
      <w:r>
        <w:t xml:space="preserve">Po tom ako da dáky hráč gól tabula zobrazí jeho meno na </w:t>
      </w:r>
      <w:r w:rsidR="008752DB">
        <w:t>nejakí</w:t>
      </w:r>
      <w:r>
        <w:t xml:space="preserve"> čas. Na tabuli sa budú dať zobraziť základne štatistiky ako najlepší hráč v tíme, najlepší hráč celkovo, a odohraté zápasí konkrétnych tímov ktoré aktuálne hrajú. Po pridaní reklamného modulu do aplikácie bude možne zobrazovať aj reklamy.</w:t>
      </w:r>
      <w:r>
        <w:br w:type="page"/>
      </w:r>
    </w:p>
    <w:p w:rsidR="00430898" w:rsidRDefault="00430898" w:rsidP="00430898">
      <w:pPr>
        <w:pStyle w:val="Nadpis2"/>
      </w:pPr>
      <w:bookmarkStart w:id="19" w:name="_Toc510728650"/>
      <w:r>
        <w:lastRenderedPageBreak/>
        <w:t>Hokejový modul</w:t>
      </w:r>
      <w:bookmarkEnd w:id="19"/>
    </w:p>
    <w:p w:rsidR="007F4F33" w:rsidRDefault="00430898" w:rsidP="00491C23">
      <w:r>
        <w:t xml:space="preserve">Tento modul bude obsahovať svetelnú tabulu pre hokej. Musí spĺňať všetky základné vlastnosti tabule na zobrazovanie pre hokej. Musí vedieť zobraziť </w:t>
      </w:r>
      <w:r w:rsidR="002B24D2">
        <w:t xml:space="preserve">nazvi tímov ktoré aktuálne hrajú aj z príslušným skóre, </w:t>
      </w:r>
      <w:r>
        <w:t xml:space="preserve">aktuálny </w:t>
      </w:r>
      <w:r w:rsidR="00DE0649">
        <w:t xml:space="preserve">hrací </w:t>
      </w:r>
      <w:r>
        <w:t>čas ktorý sa bude odpočítavať od 20 min pre jednu tretinu. Na tabuli musí</w:t>
      </w:r>
      <w:r w:rsidR="008752DB">
        <w:t xml:space="preserve"> byt zobrazene koľká</w:t>
      </w:r>
      <w:r>
        <w:t xml:space="preserve"> je tretina. Po uplynutí </w:t>
      </w:r>
      <w:r w:rsidR="008752DB">
        <w:br/>
      </w:r>
      <w:r>
        <w:t>60 minút stanovených pre hokej a ak bude remíza musí sa dať predlžiť hrací čas.</w:t>
      </w:r>
      <w:r w:rsidR="008752DB">
        <w:t xml:space="preserve"> </w:t>
      </w:r>
      <w:r w:rsidR="008752DB">
        <w:br/>
      </w:r>
      <w:r>
        <w:t xml:space="preserve">Tabula </w:t>
      </w:r>
      <w:r w:rsidR="00DE0649">
        <w:t>musí</w:t>
      </w:r>
      <w:r>
        <w:t xml:space="preserve"> </w:t>
      </w:r>
      <w:r w:rsidR="00DE0649">
        <w:t>vedieť</w:t>
      </w:r>
      <w:r>
        <w:t xml:space="preserve"> </w:t>
      </w:r>
      <w:r w:rsidR="00DE0649">
        <w:t>zobraziť</w:t>
      </w:r>
      <w:r>
        <w:t> </w:t>
      </w:r>
      <w:r w:rsidR="00DE0649">
        <w:t>odpočet</w:t>
      </w:r>
      <w:r>
        <w:t xml:space="preserve"> pre </w:t>
      </w:r>
      <w:r w:rsidR="00DE0649">
        <w:t xml:space="preserve">faul a kedy sa môže hráč vráti do hry. </w:t>
      </w:r>
    </w:p>
    <w:p w:rsidR="00DE0649" w:rsidRDefault="00DE0649" w:rsidP="00DE1A50">
      <w:r>
        <w:t xml:space="preserve">Ďalšia vec čo musí vedieť zobrazovať ja aj reálny čas a ak padne gól tak ktorý hráč ho dal. Je potrebne aby sa dali zobraziť aj základne štatistiky ako je 10  najlepších hráčov v rámci jednotlivých tímov a potom aj 10 najlepších hráčov celkovo. Medzi ďalšie štatistiky bude patriť zoznam posledných 10 zápasov pre tímy ktoré aktuálne hrajú. Po pridaní reklamného modulu sa zobrazí ďalšia možnosť a to zobrazovať reklamy.  </w:t>
      </w:r>
    </w:p>
    <w:p w:rsidR="00DE0649" w:rsidRDefault="007F4F33" w:rsidP="003802E0">
      <w:pPr>
        <w:pStyle w:val="Nadpis2"/>
      </w:pPr>
      <w:bookmarkStart w:id="20" w:name="_Toc510728651"/>
      <w:r>
        <w:t>Reklamný modul</w:t>
      </w:r>
      <w:bookmarkEnd w:id="20"/>
      <w:r>
        <w:t xml:space="preserve"> </w:t>
      </w:r>
    </w:p>
    <w:p w:rsidR="008752DB" w:rsidRDefault="00491C23" w:rsidP="00491C23">
      <w:r>
        <w:t xml:space="preserve">Ako </w:t>
      </w:r>
      <w:r w:rsidR="00657D7E">
        <w:t>ďalší</w:t>
      </w:r>
      <w:r>
        <w:t xml:space="preserve"> z hlavných modul bude </w:t>
      </w:r>
      <w:r w:rsidR="00430898">
        <w:t xml:space="preserve">možnosť </w:t>
      </w:r>
      <w:r>
        <w:t xml:space="preserve"> zobrazovania reklám.</w:t>
      </w:r>
      <w:r w:rsidR="007F4F33">
        <w:t xml:space="preserve"> Tento modul nebude v základnom programe. Na reklamách môžu štadióny zarábať peniaze a preto tento modul sa bude dodávať ako doplnok. Až po pridaní tohto modulu sa tato možnosť sprístupni.</w:t>
      </w:r>
    </w:p>
    <w:p w:rsidR="00657D7E" w:rsidRDefault="007F4F33" w:rsidP="00491C23">
      <w:r>
        <w:t xml:space="preserve"> Reklamy ktoré chceme zobraziť sa uložia </w:t>
      </w:r>
      <w:r w:rsidR="00491C23">
        <w:t>do konkrétneho priečinku. Po spustení aplikácie budú nájdene a užívateľ si bude môcť vybrať z ktorýc</w:t>
      </w:r>
      <w:r>
        <w:t>h reklám chce vytvoriť playlist a následne tieto reklamy</w:t>
      </w:r>
      <w:r w:rsidR="00AC0C75">
        <w:t xml:space="preserve"> </w:t>
      </w:r>
      <w:r>
        <w:t xml:space="preserve">spustiť. Reklamy </w:t>
      </w:r>
      <w:r w:rsidR="00AC0C75">
        <w:t>budú</w:t>
      </w:r>
      <w:r>
        <w:t xml:space="preserve"> vo vorme </w:t>
      </w:r>
      <w:r w:rsidR="00AC0C75">
        <w:t>videí</w:t>
      </w:r>
      <w:r>
        <w:t xml:space="preserve">. </w:t>
      </w:r>
      <w:r w:rsidR="00AC0C75">
        <w:t>Zobrazovač</w:t>
      </w:r>
      <w:r>
        <w:t xml:space="preserve"> </w:t>
      </w:r>
      <w:r w:rsidR="00AC0C75">
        <w:t>musí</w:t>
      </w:r>
      <w:r>
        <w:t xml:space="preserve"> podporovať </w:t>
      </w:r>
      <w:r w:rsidR="00AC0C75">
        <w:t>všetky</w:t>
      </w:r>
      <w:r>
        <w:t xml:space="preserve"> </w:t>
      </w:r>
      <w:r w:rsidR="00AC0C75">
        <w:t>základné</w:t>
      </w:r>
      <w:r>
        <w:t xml:space="preserve"> </w:t>
      </w:r>
      <w:r w:rsidR="00AC0C75">
        <w:t>formáty</w:t>
      </w:r>
      <w:r>
        <w:t xml:space="preserve"> videa ako </w:t>
      </w:r>
      <w:r w:rsidR="00AC0C75">
        <w:t>sú</w:t>
      </w:r>
      <w:r>
        <w:t xml:space="preserve"> </w:t>
      </w:r>
      <w:r w:rsidR="00BA05FB">
        <w:t>wmv</w:t>
      </w:r>
      <w:r w:rsidR="00AC0C75">
        <w:t>,</w:t>
      </w:r>
      <w:r w:rsidR="00B345B1" w:rsidRPr="00BA05FB">
        <w:t xml:space="preserve"> mov,</w:t>
      </w:r>
      <w:r w:rsidR="00AC0C75">
        <w:t xml:space="preserve"> avi alebo mp4.</w:t>
      </w:r>
    </w:p>
    <w:p w:rsidR="00BE45E9" w:rsidRDefault="00AD23F9">
      <w:pPr>
        <w:pStyle w:val="Nadpis1"/>
      </w:pPr>
      <w:bookmarkStart w:id="21" w:name="_Toc510728652"/>
      <w:r>
        <w:lastRenderedPageBreak/>
        <w:t>Riešenie a</w:t>
      </w:r>
      <w:r w:rsidR="00BA05FB">
        <w:t> </w:t>
      </w:r>
      <w:r>
        <w:t>implementácia</w:t>
      </w:r>
      <w:bookmarkEnd w:id="21"/>
    </w:p>
    <w:p w:rsidR="0089725C" w:rsidRPr="00BA05FB" w:rsidRDefault="00BA05FB" w:rsidP="0089725C">
      <w:r>
        <w:t>Táto kapitola je venovaná riešeniu problematiky softvérových svetelných tabuly a konkrétnej implementácii.</w:t>
      </w:r>
      <w:r w:rsidR="003F2AF6">
        <w:t xml:space="preserve"> Je rozdelená na viacej podkapitol. Prvá podkapitola sa zaoberá databázovým systémom.</w:t>
      </w:r>
      <w:r w:rsidR="00FB2B9A">
        <w:t xml:space="preserve"> Sú v</w:t>
      </w:r>
      <w:r w:rsidR="0089725C">
        <w:t> nej opísane jednotlivé entity,</w:t>
      </w:r>
      <w:r w:rsidR="00FB2B9A">
        <w:t> samotný ERA diagram</w:t>
      </w:r>
      <w:r w:rsidR="0089725C">
        <w:t>, sekvencia a triggre ktoré používam</w:t>
      </w:r>
      <w:r w:rsidR="00FB2B9A">
        <w:t>.</w:t>
      </w:r>
    </w:p>
    <w:p w:rsidR="00BA05FB" w:rsidRDefault="00BA05FB" w:rsidP="00BA05FB">
      <w:pPr>
        <w:pStyle w:val="Nadpis2"/>
      </w:pPr>
      <w:bookmarkStart w:id="22" w:name="_Toc510728653"/>
      <w:r>
        <w:t>Návrh databázy</w:t>
      </w:r>
      <w:bookmarkEnd w:id="22"/>
    </w:p>
    <w:p w:rsidR="008E1830" w:rsidRDefault="008E1830" w:rsidP="008E1830">
      <w:r>
        <w:t xml:space="preserve">Na trhu je veľké </w:t>
      </w:r>
      <w:r w:rsidR="004930BB">
        <w:t>množstvo</w:t>
      </w:r>
      <w:r>
        <w:t xml:space="preserve"> databázových systémov. Od OpenSource riešení až po komerčne databázové systémy. V</w:t>
      </w:r>
      <w:r w:rsidR="004930BB">
        <w:t> dnešnej dobe sú tieto databázové systémy tak vyspelé a tak  domyslene, že pre môj projekt bolo skoro úplne jedno ktorý databázový systém si vyberiem.</w:t>
      </w:r>
      <w:r w:rsidR="009C66AB">
        <w:t xml:space="preserve"> Pri výbere som rozmýšľal nad Oracle, MySQL a </w:t>
      </w:r>
      <w:r w:rsidR="009C66AB" w:rsidRPr="009C66AB">
        <w:t>Microsoft SQL Server</w:t>
      </w:r>
      <w:r w:rsidR="009C66AB">
        <w:t xml:space="preserve">. Nakoľko na škole máme Oracle a aj MySQL tak som s nakoniec rozhodoval medzi nimi. </w:t>
      </w:r>
    </w:p>
    <w:p w:rsidR="0024340F" w:rsidRDefault="0024340F" w:rsidP="008E1830">
      <w:r>
        <w:t>Po zvážení všetkých veci na ktoré potrebujem databázu a kvôli tomu že s Oracle viem lepšie pracovať</w:t>
      </w:r>
      <w:r w:rsidR="005C4E65">
        <w:t>,</w:t>
      </w:r>
      <w:r>
        <w:t xml:space="preserve"> pretože som sa s nov stretol už pred tým a škola mi poskytne server tak som sa rozhodol pre ňu. </w:t>
      </w:r>
    </w:p>
    <w:p w:rsidR="00AC6CB6" w:rsidRDefault="00AC6CB6" w:rsidP="00AC6CB6">
      <w:pPr>
        <w:pStyle w:val="Nadpis3"/>
      </w:pPr>
      <w:bookmarkStart w:id="23" w:name="_Toc510728654"/>
      <w:r>
        <w:t>Výhody Oracle a</w:t>
      </w:r>
      <w:r w:rsidR="00E278CC">
        <w:t> </w:t>
      </w:r>
      <w:r>
        <w:t>MySql</w:t>
      </w:r>
      <w:bookmarkEnd w:id="23"/>
    </w:p>
    <w:p w:rsidR="00E278CC" w:rsidRPr="00E278CC" w:rsidRDefault="00E278CC" w:rsidP="00E278CC">
      <w:r w:rsidRPr="00E278CC">
        <w:t>https://itxdesign.com/mysql-vs-oracle/</w:t>
      </w:r>
    </w:p>
    <w:p w:rsidR="00FB02AD" w:rsidRDefault="00FB02AD" w:rsidP="00FB02AD">
      <w:pPr>
        <w:pStyle w:val="Titulek"/>
        <w:keepNext/>
      </w:pPr>
      <w:bookmarkStart w:id="24" w:name="_Toc510728569"/>
      <w:r>
        <w:t xml:space="preserve">Tabuľka </w:t>
      </w:r>
      <w:fldSimple w:instr=" SEQ Tabuľka \* ARABIC ">
        <w:r>
          <w:rPr>
            <w:noProof/>
          </w:rPr>
          <w:t>1</w:t>
        </w:r>
      </w:fldSimple>
      <w:r>
        <w:t xml:space="preserve"> Výhoda Oracle a MySql</w:t>
      </w:r>
      <w:bookmarkEnd w:id="24"/>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463"/>
        <w:gridCol w:w="4464"/>
      </w:tblGrid>
      <w:tr w:rsidR="00AC6CB6" w:rsidTr="00C0168D">
        <w:tc>
          <w:tcPr>
            <w:tcW w:w="4463" w:type="dxa"/>
            <w:tcBorders>
              <w:top w:val="single" w:sz="4" w:space="0" w:color="auto"/>
              <w:bottom w:val="single" w:sz="4" w:space="0" w:color="auto"/>
              <w:right w:val="single" w:sz="4" w:space="0" w:color="auto"/>
            </w:tcBorders>
            <w:vAlign w:val="center"/>
          </w:tcPr>
          <w:p w:rsidR="00AC6CB6" w:rsidRPr="00C0168D" w:rsidRDefault="00AC6CB6" w:rsidP="008F2033">
            <w:pPr>
              <w:spacing w:line="240" w:lineRule="auto"/>
              <w:ind w:firstLine="0"/>
              <w:jc w:val="center"/>
              <w:rPr>
                <w:b/>
                <w:sz w:val="32"/>
              </w:rPr>
            </w:pPr>
            <w:r w:rsidRPr="00C0168D">
              <w:rPr>
                <w:b/>
                <w:sz w:val="32"/>
              </w:rPr>
              <w:t>Oracle</w:t>
            </w:r>
          </w:p>
        </w:tc>
        <w:tc>
          <w:tcPr>
            <w:tcW w:w="4464" w:type="dxa"/>
            <w:tcBorders>
              <w:top w:val="single" w:sz="4" w:space="0" w:color="auto"/>
              <w:left w:val="single" w:sz="4" w:space="0" w:color="auto"/>
              <w:bottom w:val="single" w:sz="4" w:space="0" w:color="auto"/>
            </w:tcBorders>
            <w:vAlign w:val="center"/>
          </w:tcPr>
          <w:p w:rsidR="00AC6CB6" w:rsidRPr="00C0168D" w:rsidRDefault="00FB02AD" w:rsidP="008F2033">
            <w:pPr>
              <w:spacing w:line="240" w:lineRule="auto"/>
              <w:ind w:firstLine="0"/>
              <w:jc w:val="center"/>
              <w:rPr>
                <w:b/>
                <w:sz w:val="32"/>
              </w:rPr>
            </w:pPr>
            <w:r w:rsidRPr="00C0168D">
              <w:rPr>
                <w:b/>
                <w:sz w:val="32"/>
              </w:rPr>
              <w:t>MySql</w:t>
            </w:r>
          </w:p>
        </w:tc>
      </w:tr>
      <w:tr w:rsidR="00AC6CB6" w:rsidTr="00C0168D">
        <w:tc>
          <w:tcPr>
            <w:tcW w:w="4463" w:type="dxa"/>
            <w:tcBorders>
              <w:top w:val="single" w:sz="4" w:space="0" w:color="auto"/>
              <w:bottom w:val="nil"/>
              <w:right w:val="single" w:sz="4" w:space="0" w:color="auto"/>
            </w:tcBorders>
            <w:vAlign w:val="center"/>
          </w:tcPr>
          <w:p w:rsidR="00AC6CB6" w:rsidRPr="00C0168D" w:rsidRDefault="00C0168D" w:rsidP="005C4E65">
            <w:pPr>
              <w:pStyle w:val="FormtovanvHTML"/>
              <w:shd w:val="clear" w:color="auto" w:fill="FFFFFF"/>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w:t>
            </w:r>
            <w:r w:rsidRPr="00C0168D">
              <w:rPr>
                <w:rFonts w:ascii="Times New Roman" w:eastAsia="Calibri" w:hAnsi="Times New Roman" w:cs="Times New Roman"/>
                <w:sz w:val="24"/>
                <w:szCs w:val="22"/>
                <w:lang w:eastAsia="en-US"/>
              </w:rPr>
              <w:t>Je vhodný pre VLDB</w:t>
            </w:r>
          </w:p>
        </w:tc>
        <w:tc>
          <w:tcPr>
            <w:tcW w:w="4464" w:type="dxa"/>
            <w:tcBorders>
              <w:top w:val="single" w:sz="4" w:space="0" w:color="auto"/>
              <w:left w:val="single" w:sz="4" w:space="0" w:color="auto"/>
            </w:tcBorders>
            <w:vAlign w:val="center"/>
          </w:tcPr>
          <w:p w:rsidR="00AC6CB6" w:rsidRDefault="00C0168D" w:rsidP="005C4E65">
            <w:pPr>
              <w:spacing w:after="0" w:line="240" w:lineRule="auto"/>
              <w:ind w:firstLine="0"/>
              <w:jc w:val="left"/>
            </w:pPr>
            <w:r>
              <w:t>-</w:t>
            </w:r>
            <w:r w:rsidR="00AC6CB6">
              <w:t>Zadarmo</w:t>
            </w:r>
          </w:p>
        </w:tc>
      </w:tr>
      <w:tr w:rsidR="00AC6CB6" w:rsidTr="00C0168D">
        <w:tc>
          <w:tcPr>
            <w:tcW w:w="4463" w:type="dxa"/>
            <w:tcBorders>
              <w:top w:val="nil"/>
              <w:bottom w:val="nil"/>
              <w:right w:val="single" w:sz="4" w:space="0" w:color="auto"/>
            </w:tcBorders>
            <w:vAlign w:val="center"/>
          </w:tcPr>
          <w:p w:rsidR="00AC6CB6" w:rsidRDefault="00C0168D" w:rsidP="005C4E65">
            <w:pPr>
              <w:spacing w:after="0" w:line="240" w:lineRule="auto"/>
              <w:ind w:firstLine="0"/>
              <w:jc w:val="left"/>
            </w:pPr>
            <w:r>
              <w:t>-Vysoká spoľahlivosť</w:t>
            </w:r>
          </w:p>
        </w:tc>
        <w:tc>
          <w:tcPr>
            <w:tcW w:w="4464" w:type="dxa"/>
            <w:tcBorders>
              <w:left w:val="single" w:sz="4" w:space="0" w:color="auto"/>
            </w:tcBorders>
            <w:vAlign w:val="center"/>
          </w:tcPr>
          <w:p w:rsidR="00AC6CB6" w:rsidRDefault="00C0168D" w:rsidP="005C4E65">
            <w:pPr>
              <w:spacing w:after="0" w:line="240" w:lineRule="auto"/>
              <w:ind w:firstLine="0"/>
              <w:jc w:val="left"/>
            </w:pPr>
            <w:r>
              <w:t>-</w:t>
            </w:r>
            <w:r w:rsidR="00AC6CB6">
              <w:t>Skvelý výkon</w:t>
            </w:r>
          </w:p>
        </w:tc>
      </w:tr>
      <w:tr w:rsidR="00AC6CB6" w:rsidTr="005C4E65">
        <w:tc>
          <w:tcPr>
            <w:tcW w:w="4463" w:type="dxa"/>
            <w:tcBorders>
              <w:top w:val="nil"/>
              <w:bottom w:val="nil"/>
              <w:right w:val="single" w:sz="4" w:space="0" w:color="auto"/>
            </w:tcBorders>
            <w:shd w:val="clear" w:color="auto" w:fill="auto"/>
            <w:vAlign w:val="center"/>
          </w:tcPr>
          <w:p w:rsidR="00AC6CB6" w:rsidRDefault="00C0168D" w:rsidP="005C4E65">
            <w:pPr>
              <w:spacing w:after="0" w:line="240" w:lineRule="auto"/>
              <w:ind w:firstLine="0"/>
              <w:jc w:val="left"/>
            </w:pPr>
            <w:r>
              <w:t>-Ponuka veľké mužstvo vymoženosti</w:t>
            </w:r>
          </w:p>
        </w:tc>
        <w:tc>
          <w:tcPr>
            <w:tcW w:w="4464" w:type="dxa"/>
            <w:tcBorders>
              <w:left w:val="single" w:sz="4" w:space="0" w:color="auto"/>
            </w:tcBorders>
            <w:vAlign w:val="center"/>
          </w:tcPr>
          <w:p w:rsidR="00AC6CB6" w:rsidRDefault="00C0168D" w:rsidP="005C4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
              <w:t>-</w:t>
            </w:r>
            <w:r w:rsidR="005C4E65">
              <w:t>U</w:t>
            </w:r>
            <w:r w:rsidR="00AC6CB6" w:rsidRPr="00AC6CB6">
              <w:t>žívateľsky príjemný</w:t>
            </w:r>
          </w:p>
        </w:tc>
      </w:tr>
      <w:tr w:rsidR="00AC6CB6" w:rsidTr="00C0168D">
        <w:tc>
          <w:tcPr>
            <w:tcW w:w="4463" w:type="dxa"/>
            <w:tcBorders>
              <w:top w:val="nil"/>
              <w:bottom w:val="nil"/>
              <w:right w:val="single" w:sz="4" w:space="0" w:color="auto"/>
            </w:tcBorders>
            <w:vAlign w:val="center"/>
          </w:tcPr>
          <w:p w:rsidR="00AC6CB6" w:rsidRDefault="00C0168D" w:rsidP="005C4E65">
            <w:pPr>
              <w:shd w:val="clear" w:color="auto" w:fill="FFFFFF"/>
              <w:spacing w:after="0" w:line="240" w:lineRule="auto"/>
              <w:ind w:firstLine="0"/>
              <w:jc w:val="left"/>
            </w:pPr>
            <w:r>
              <w:t>-Flashback technológia</w:t>
            </w:r>
          </w:p>
        </w:tc>
        <w:tc>
          <w:tcPr>
            <w:tcW w:w="4464" w:type="dxa"/>
            <w:tcBorders>
              <w:left w:val="single" w:sz="4" w:space="0" w:color="auto"/>
            </w:tcBorders>
            <w:vAlign w:val="center"/>
          </w:tcPr>
          <w:p w:rsidR="00AC6CB6" w:rsidRDefault="00C0168D" w:rsidP="005C4E65">
            <w:pPr>
              <w:pStyle w:val="FormtovanvHTML"/>
              <w:shd w:val="clear" w:color="auto" w:fill="FFFFFF"/>
            </w:pPr>
            <w:r>
              <w:rPr>
                <w:rFonts w:ascii="Times New Roman" w:eastAsia="Calibri" w:hAnsi="Times New Roman" w:cs="Times New Roman"/>
                <w:sz w:val="24"/>
                <w:szCs w:val="22"/>
                <w:lang w:eastAsia="en-US"/>
              </w:rPr>
              <w:t xml:space="preserve">-Vysoká </w:t>
            </w:r>
            <w:r w:rsidR="00AC6CB6" w:rsidRPr="00C0168D">
              <w:rPr>
                <w:rFonts w:ascii="Times New Roman" w:eastAsia="Calibri" w:hAnsi="Times New Roman" w:cs="Times New Roman"/>
                <w:sz w:val="24"/>
                <w:szCs w:val="22"/>
                <w:lang w:eastAsia="en-US"/>
              </w:rPr>
              <w:t>bezpečnosť</w:t>
            </w:r>
          </w:p>
        </w:tc>
      </w:tr>
      <w:tr w:rsidR="00AC6CB6" w:rsidTr="00C0168D">
        <w:tc>
          <w:tcPr>
            <w:tcW w:w="4463" w:type="dxa"/>
            <w:tcBorders>
              <w:top w:val="nil"/>
              <w:bottom w:val="single" w:sz="4" w:space="0" w:color="auto"/>
              <w:right w:val="single" w:sz="4" w:space="0" w:color="auto"/>
            </w:tcBorders>
            <w:vAlign w:val="center"/>
          </w:tcPr>
          <w:p w:rsidR="00AC6CB6" w:rsidRDefault="00AC6CB6" w:rsidP="005C4E65">
            <w:pPr>
              <w:spacing w:after="0" w:line="240" w:lineRule="auto"/>
              <w:ind w:firstLine="0"/>
              <w:jc w:val="left"/>
            </w:pPr>
          </w:p>
        </w:tc>
        <w:tc>
          <w:tcPr>
            <w:tcW w:w="4464" w:type="dxa"/>
            <w:tcBorders>
              <w:left w:val="single" w:sz="4" w:space="0" w:color="auto"/>
            </w:tcBorders>
            <w:vAlign w:val="center"/>
          </w:tcPr>
          <w:p w:rsidR="00AC6CB6" w:rsidRPr="00C0168D" w:rsidRDefault="00C0168D" w:rsidP="005C4E65">
            <w:pPr>
              <w:pStyle w:val="FormtovanvHTML"/>
              <w:shd w:val="clear" w:color="auto" w:fill="FFFFFF"/>
              <w:rPr>
                <w:rFonts w:ascii="Times New Roman" w:eastAsia="Calibri" w:hAnsi="Times New Roman" w:cs="Times New Roman"/>
                <w:sz w:val="24"/>
                <w:szCs w:val="22"/>
                <w:lang w:eastAsia="en-US"/>
              </w:rPr>
            </w:pPr>
            <w:r>
              <w:rPr>
                <w:rFonts w:ascii="Times New Roman" w:eastAsia="Calibri" w:hAnsi="Times New Roman" w:cs="Times New Roman"/>
                <w:sz w:val="24"/>
                <w:szCs w:val="22"/>
                <w:lang w:eastAsia="en-US"/>
              </w:rPr>
              <w:t>-Vysoká š</w:t>
            </w:r>
            <w:r w:rsidR="00AC6CB6" w:rsidRPr="00C0168D">
              <w:rPr>
                <w:rFonts w:ascii="Times New Roman" w:eastAsia="Calibri" w:hAnsi="Times New Roman" w:cs="Times New Roman"/>
                <w:sz w:val="24"/>
                <w:szCs w:val="22"/>
                <w:lang w:eastAsia="en-US"/>
              </w:rPr>
              <w:t>kálovateľné</w:t>
            </w:r>
          </w:p>
        </w:tc>
      </w:tr>
    </w:tbl>
    <w:p w:rsidR="00FB02AD" w:rsidRDefault="008F2033" w:rsidP="0024340F">
      <w:pPr>
        <w:keepNext/>
        <w:spacing w:after="0" w:line="240" w:lineRule="auto"/>
        <w:ind w:firstLine="0"/>
        <w:jc w:val="left"/>
      </w:pPr>
      <w:r>
        <w:rPr>
          <w:noProof/>
          <w:lang w:eastAsia="sk-SK"/>
        </w:rPr>
        <mc:AlternateContent>
          <mc:Choice Requires="wps">
            <w:drawing>
              <wp:anchor distT="0" distB="0" distL="114300" distR="114300" simplePos="0" relativeHeight="251645440" behindDoc="0" locked="0" layoutInCell="1" allowOverlap="1" wp14:anchorId="63DC0F17" wp14:editId="0C3BD441">
                <wp:simplePos x="0" y="0"/>
                <wp:positionH relativeFrom="column">
                  <wp:posOffset>845820</wp:posOffset>
                </wp:positionH>
                <wp:positionV relativeFrom="paragraph">
                  <wp:posOffset>2119630</wp:posOffset>
                </wp:positionV>
                <wp:extent cx="3886835" cy="271780"/>
                <wp:effectExtent l="0" t="0" r="0" b="0"/>
                <wp:wrapSquare wrapText="bothSides"/>
                <wp:docPr id="9" name="Textové pole 9"/>
                <wp:cNvGraphicFramePr/>
                <a:graphic xmlns:a="http://schemas.openxmlformats.org/drawingml/2006/main">
                  <a:graphicData uri="http://schemas.microsoft.com/office/word/2010/wordprocessingShape">
                    <wps:wsp>
                      <wps:cNvSpPr txBox="1"/>
                      <wps:spPr>
                        <a:xfrm>
                          <a:off x="0" y="0"/>
                          <a:ext cx="3886835" cy="271780"/>
                        </a:xfrm>
                        <a:prstGeom prst="rect">
                          <a:avLst/>
                        </a:prstGeom>
                        <a:solidFill>
                          <a:prstClr val="white"/>
                        </a:solidFill>
                        <a:ln>
                          <a:noFill/>
                        </a:ln>
                      </wps:spPr>
                      <wps:txbx>
                        <w:txbxContent>
                          <w:p w:rsidR="003802E0" w:rsidRPr="002D2488" w:rsidRDefault="003802E0" w:rsidP="0024340F">
                            <w:pPr>
                              <w:pStyle w:val="Titulek"/>
                              <w:rPr>
                                <w:noProof/>
                                <w:sz w:val="24"/>
                              </w:rPr>
                            </w:pPr>
                            <w:bookmarkStart w:id="25" w:name="_Toc510728668"/>
                            <w:r>
                              <w:t xml:space="preserve">Obrázok </w:t>
                            </w:r>
                            <w:fldSimple w:instr=" SEQ Obrázok \* ARABIC ">
                              <w:r w:rsidR="0089725C">
                                <w:rPr>
                                  <w:noProof/>
                                </w:rPr>
                                <w:t>3</w:t>
                              </w:r>
                            </w:fldSimple>
                            <w:r>
                              <w:t xml:space="preserve"> </w:t>
                            </w:r>
                            <w:r w:rsidRPr="00C95DA4">
                              <w:t>MySql vs Oracle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C0F17" id="Textové pole 9" o:spid="_x0000_s1028" type="#_x0000_t202" style="position:absolute;margin-left:66.6pt;margin-top:166.9pt;width:306.05pt;height:21.4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" stroked="f">
                <v:textbox inset="0,0,0,0">
                  <w:txbxContent>
                    <w:p w:rsidR="003802E0" w:rsidRPr="002D2488" w:rsidRDefault="003802E0" w:rsidP="0024340F">
                      <w:pPr>
                        <w:pStyle w:val="Titulek"/>
                        <w:rPr>
                          <w:noProof/>
                          <w:sz w:val="24"/>
                        </w:rPr>
                      </w:pPr>
                      <w:bookmarkStart w:id="26" w:name="_Toc510728668"/>
                      <w:r>
                        <w:t xml:space="preserve">Obrázok </w:t>
                      </w:r>
                      <w:fldSimple w:instr=" SEQ Obrázok \* ARABIC ">
                        <w:r w:rsidR="0089725C">
                          <w:rPr>
                            <w:noProof/>
                          </w:rPr>
                          <w:t>3</w:t>
                        </w:r>
                      </w:fldSimple>
                      <w:r>
                        <w:t xml:space="preserve"> </w:t>
                      </w:r>
                      <w:r w:rsidRPr="00C95DA4">
                        <w:t>MySql vs Oracle</w:t>
                      </w:r>
                      <w:bookmarkEnd w:id="26"/>
                    </w:p>
                  </w:txbxContent>
                </v:textbox>
                <w10:wrap type="square"/>
              </v:shape>
            </w:pict>
          </mc:Fallback>
        </mc:AlternateContent>
      </w:r>
      <w:r>
        <w:rPr>
          <w:noProof/>
          <w:lang w:eastAsia="sk-SK"/>
        </w:rPr>
        <w:drawing>
          <wp:anchor distT="0" distB="0" distL="114300" distR="114300" simplePos="0" relativeHeight="251643392" behindDoc="0" locked="0" layoutInCell="1" allowOverlap="1" wp14:anchorId="0508B875" wp14:editId="3A991554">
            <wp:simplePos x="0" y="0"/>
            <wp:positionH relativeFrom="column">
              <wp:posOffset>849630</wp:posOffset>
            </wp:positionH>
            <wp:positionV relativeFrom="paragraph">
              <wp:posOffset>227508</wp:posOffset>
            </wp:positionV>
            <wp:extent cx="3886835" cy="1821180"/>
            <wp:effectExtent l="0" t="0" r="0" b="7620"/>
            <wp:wrapSquare wrapText="bothSides"/>
            <wp:docPr id="8" name="Obrázek 8" descr="C:\Users\Pato\Downloads\mysql-vs-oracl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o\Downloads\mysql-vs-oracle-tabl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6835"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2AD">
        <w:br w:type="page"/>
      </w:r>
    </w:p>
    <w:p w:rsidR="00E278CC" w:rsidRDefault="00974B32" w:rsidP="00E278CC">
      <w:pPr>
        <w:pStyle w:val="Nadpis3"/>
      </w:pPr>
      <w:bookmarkStart w:id="27" w:name="_Toc510728655"/>
      <w:r>
        <w:rPr>
          <w:noProof/>
        </w:rPr>
        <w:lastRenderedPageBreak/>
        <mc:AlternateContent>
          <mc:Choice Requires="wps">
            <w:drawing>
              <wp:anchor distT="0" distB="0" distL="114300" distR="114300" simplePos="0" relativeHeight="251661824" behindDoc="0" locked="0" layoutInCell="1" allowOverlap="1" wp14:anchorId="3ADC58B3" wp14:editId="3243A4B8">
                <wp:simplePos x="0" y="0"/>
                <wp:positionH relativeFrom="column">
                  <wp:posOffset>99695</wp:posOffset>
                </wp:positionH>
                <wp:positionV relativeFrom="paragraph">
                  <wp:posOffset>3962400</wp:posOffset>
                </wp:positionV>
                <wp:extent cx="4842510" cy="635"/>
                <wp:effectExtent l="0" t="0" r="0" b="0"/>
                <wp:wrapTopAndBottom/>
                <wp:docPr id="7" name="Textové pole 7"/>
                <wp:cNvGraphicFramePr/>
                <a:graphic xmlns:a="http://schemas.openxmlformats.org/drawingml/2006/main">
                  <a:graphicData uri="http://schemas.microsoft.com/office/word/2010/wordprocessingShape">
                    <wps:wsp>
                      <wps:cNvSpPr txBox="1"/>
                      <wps:spPr>
                        <a:xfrm>
                          <a:off x="0" y="0"/>
                          <a:ext cx="4842510" cy="635"/>
                        </a:xfrm>
                        <a:prstGeom prst="rect">
                          <a:avLst/>
                        </a:prstGeom>
                        <a:solidFill>
                          <a:prstClr val="white"/>
                        </a:solidFill>
                        <a:ln>
                          <a:noFill/>
                        </a:ln>
                      </wps:spPr>
                      <wps:txbx>
                        <w:txbxContent>
                          <w:p w:rsidR="003802E0" w:rsidRPr="00F0241F" w:rsidRDefault="003802E0" w:rsidP="00974B32">
                            <w:pPr>
                              <w:pStyle w:val="Titulek"/>
                              <w:rPr>
                                <w:rFonts w:eastAsia="Times New Roman"/>
                                <w:noProof/>
                                <w:color w:val="auto"/>
                              </w:rPr>
                            </w:pPr>
                            <w:bookmarkStart w:id="28" w:name="_Toc510728669"/>
                            <w:r>
                              <w:t xml:space="preserve">Obrázok </w:t>
                            </w:r>
                            <w:fldSimple w:instr=" SEQ Obrázok \* ARABIC ">
                              <w:r w:rsidR="0089725C">
                                <w:rPr>
                                  <w:noProof/>
                                </w:rPr>
                                <w:t>4</w:t>
                              </w:r>
                            </w:fldSimple>
                            <w:r>
                              <w:t xml:space="preserve"> ERA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C58B3" id="Textové pole 7" o:spid="_x0000_s1029" type="#_x0000_t202" style="position:absolute;left:0;text-align:left;margin-left:7.85pt;margin-top:312pt;width:381.3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" stroked="f">
                <v:textbox style="mso-fit-shape-to-text:t" inset="0,0,0,0">
                  <w:txbxContent>
                    <w:p w:rsidR="003802E0" w:rsidRPr="00F0241F" w:rsidRDefault="003802E0" w:rsidP="00974B32">
                      <w:pPr>
                        <w:pStyle w:val="Titulek"/>
                        <w:rPr>
                          <w:rFonts w:eastAsia="Times New Roman"/>
                          <w:noProof/>
                          <w:color w:val="auto"/>
                        </w:rPr>
                      </w:pPr>
                      <w:bookmarkStart w:id="29" w:name="_Toc510728669"/>
                      <w:r>
                        <w:t xml:space="preserve">Obrázok </w:t>
                      </w:r>
                      <w:fldSimple w:instr=" SEQ Obrázok \* ARABIC ">
                        <w:r w:rsidR="0089725C">
                          <w:rPr>
                            <w:noProof/>
                          </w:rPr>
                          <w:t>4</w:t>
                        </w:r>
                      </w:fldSimple>
                      <w:r>
                        <w:t xml:space="preserve"> ERA diagram</w:t>
                      </w:r>
                      <w:bookmarkEnd w:id="29"/>
                    </w:p>
                  </w:txbxContent>
                </v:textbox>
                <w10:wrap type="topAndBottom"/>
              </v:shape>
            </w:pict>
          </mc:Fallback>
        </mc:AlternateContent>
      </w:r>
      <w:r>
        <w:rPr>
          <w:noProof/>
          <w:lang w:eastAsia="sk-SK"/>
        </w:rPr>
        <w:drawing>
          <wp:anchor distT="0" distB="0" distL="114300" distR="114300" simplePos="0" relativeHeight="251656704" behindDoc="0" locked="0" layoutInCell="1" allowOverlap="1" wp14:anchorId="759DA85A" wp14:editId="3C507876">
            <wp:simplePos x="0" y="0"/>
            <wp:positionH relativeFrom="column">
              <wp:posOffset>99720</wp:posOffset>
            </wp:positionH>
            <wp:positionV relativeFrom="paragraph">
              <wp:posOffset>518643</wp:posOffset>
            </wp:positionV>
            <wp:extent cx="4842510" cy="3387090"/>
            <wp:effectExtent l="0" t="0" r="0" b="381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251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8CC">
        <w:t>Dátový model</w:t>
      </w:r>
      <w:bookmarkEnd w:id="27"/>
    </w:p>
    <w:p w:rsidR="006022E8" w:rsidRDefault="006022E8" w:rsidP="006022E8">
      <w:pPr>
        <w:pStyle w:val="Nadpis3"/>
        <w:numPr>
          <w:ilvl w:val="0"/>
          <w:numId w:val="0"/>
        </w:numPr>
        <w:rPr>
          <w:noProof/>
          <w:lang w:eastAsia="sk-SK"/>
        </w:rPr>
      </w:pPr>
    </w:p>
    <w:p w:rsidR="006022E8" w:rsidRDefault="006022E8" w:rsidP="006022E8">
      <w:pPr>
        <w:pStyle w:val="Nadpis3"/>
      </w:pPr>
      <w:bookmarkStart w:id="30" w:name="_Toc510728656"/>
      <w:r w:rsidRPr="006022E8">
        <w:t>Popis entít</w:t>
      </w:r>
      <w:bookmarkEnd w:id="30"/>
    </w:p>
    <w:p w:rsidR="006022E8" w:rsidRDefault="00A71C21" w:rsidP="00A71C21">
      <w:pPr>
        <w:pStyle w:val="Nadpis4"/>
      </w:pPr>
      <w:r>
        <w:t>Tím</w:t>
      </w:r>
    </w:p>
    <w:p w:rsidR="00080602" w:rsidRDefault="00080602" w:rsidP="00080602">
      <w:r>
        <w:t>Tabuľka tím obsahuje záznamy všetkých tímov aj z konkrétnym športom pre ktorý je tento tým vytvorený.</w:t>
      </w:r>
      <w:r w:rsidR="00974B32">
        <w:t xml:space="preserve"> </w:t>
      </w:r>
    </w:p>
    <w:p w:rsidR="00080602" w:rsidRDefault="00974B32" w:rsidP="00080602">
      <w:pPr>
        <w:spacing w:line="240" w:lineRule="auto"/>
      </w:pPr>
      <w:r>
        <w:t>Skladá sa z</w:t>
      </w:r>
      <w:r w:rsidR="00080602">
        <w:t> </w:t>
      </w:r>
      <w:r>
        <w:t xml:space="preserve">atribútov </w:t>
      </w:r>
      <w:r w:rsidR="00080602">
        <w:tab/>
        <w:t>-</w:t>
      </w:r>
      <w:r w:rsidRPr="00974B32">
        <w:rPr>
          <w:b/>
        </w:rPr>
        <w:t>id_tim</w:t>
      </w:r>
      <w:r w:rsidR="00080602">
        <w:rPr>
          <w:b/>
        </w:rPr>
        <w:t xml:space="preserve"> </w:t>
      </w:r>
      <w:r w:rsidR="00080602" w:rsidRPr="00080602">
        <w:t>Integer</w:t>
      </w:r>
    </w:p>
    <w:p w:rsidR="00080602" w:rsidRDefault="00080602" w:rsidP="00080602">
      <w:pPr>
        <w:spacing w:line="240" w:lineRule="auto"/>
        <w:ind w:left="2484" w:firstLine="352"/>
      </w:pPr>
      <w:r>
        <w:rPr>
          <w:b/>
        </w:rPr>
        <w:t>-</w:t>
      </w:r>
      <w:r w:rsidR="00974B32" w:rsidRPr="00080602">
        <w:rPr>
          <w:b/>
        </w:rPr>
        <w:t>nazov</w:t>
      </w:r>
      <w:r>
        <w:rPr>
          <w:b/>
        </w:rPr>
        <w:tab/>
        <w:t xml:space="preserve"> </w:t>
      </w:r>
      <w:r w:rsidRPr="00080602">
        <w:t>Varchar</w:t>
      </w:r>
      <w:r w:rsidR="003802E0">
        <w:t>2</w:t>
      </w:r>
      <w:r w:rsidRPr="00080602">
        <w:t>(30)</w:t>
      </w:r>
    </w:p>
    <w:p w:rsidR="00080602" w:rsidRDefault="00080602" w:rsidP="00080602">
      <w:pPr>
        <w:spacing w:line="240" w:lineRule="auto"/>
        <w:ind w:left="2484" w:firstLine="352"/>
      </w:pPr>
      <w:r>
        <w:t>-</w:t>
      </w:r>
      <w:r w:rsidR="00974B32" w:rsidRPr="00080602">
        <w:rPr>
          <w:b/>
        </w:rPr>
        <w:t>sport</w:t>
      </w:r>
      <w:r>
        <w:t xml:space="preserve">  Varchar</w:t>
      </w:r>
      <w:r w:rsidR="003802E0">
        <w:t>2</w:t>
      </w:r>
      <w:r>
        <w:t>(30)</w:t>
      </w:r>
    </w:p>
    <w:p w:rsidR="00987E5A" w:rsidRDefault="00974B32" w:rsidP="00974B32">
      <w:r>
        <w:t xml:space="preserve"> </w:t>
      </w:r>
      <w:r w:rsidRPr="00A62F34">
        <w:rPr>
          <w:b/>
        </w:rPr>
        <w:t>Id_tim</w:t>
      </w:r>
      <w:r>
        <w:t xml:space="preserve"> je </w:t>
      </w:r>
      <w:r w:rsidR="00A62F34">
        <w:t>identifikačne</w:t>
      </w:r>
      <w:r>
        <w:t xml:space="preserve"> </w:t>
      </w:r>
      <w:r w:rsidR="00A62F34">
        <w:t>číslo</w:t>
      </w:r>
      <w:r>
        <w:t xml:space="preserve"> </w:t>
      </w:r>
      <w:r w:rsidR="00A62F34">
        <w:t>konkrétneho</w:t>
      </w:r>
      <w:r>
        <w:t xml:space="preserve"> </w:t>
      </w:r>
      <w:r w:rsidR="00A62F34">
        <w:t xml:space="preserve">tímu. Každé </w:t>
      </w:r>
      <w:r w:rsidR="00A62F34" w:rsidRPr="00A62F34">
        <w:rPr>
          <w:b/>
        </w:rPr>
        <w:t>id_timu</w:t>
      </w:r>
      <w:r w:rsidR="00A62F34">
        <w:t xml:space="preserve"> je jedinečne pre každý tím a preto som ho použil ak aj PK tejto </w:t>
      </w:r>
      <w:r w:rsidR="00FB08CD">
        <w:t>tabuľky</w:t>
      </w:r>
      <w:r w:rsidR="00A62F34">
        <w:t>.</w:t>
      </w:r>
      <w:r w:rsidR="007E1FAF">
        <w:t xml:space="preserve"> </w:t>
      </w:r>
      <w:r w:rsidR="006A0F21">
        <w:t xml:space="preserve">Ďalej má atribút </w:t>
      </w:r>
      <w:r w:rsidR="006A0F21" w:rsidRPr="006A0F21">
        <w:rPr>
          <w:b/>
        </w:rPr>
        <w:t>nazov</w:t>
      </w:r>
      <w:r w:rsidR="006A0F21">
        <w:t>.</w:t>
      </w:r>
      <w:r w:rsidR="00080602">
        <w:br/>
      </w:r>
      <w:r w:rsidR="006A0F21" w:rsidRPr="006A0F21">
        <w:rPr>
          <w:b/>
        </w:rPr>
        <w:t>Nazov</w:t>
      </w:r>
      <w:r w:rsidR="006A0F21">
        <w:t xml:space="preserve"> obsahuje cely názov klubu. Ďalší atribút </w:t>
      </w:r>
      <w:r w:rsidR="006A0F21" w:rsidRPr="006A0F21">
        <w:rPr>
          <w:b/>
        </w:rPr>
        <w:t>sport</w:t>
      </w:r>
      <w:r w:rsidR="00987E5A">
        <w:t xml:space="preserve"> </w:t>
      </w:r>
      <w:r w:rsidR="006A0F21">
        <w:t>obsahuje pre aký šport je tento záznam. V tabuľke môže byt zapísaný jeden klub viac krát ale pre rôzne športy.</w:t>
      </w:r>
    </w:p>
    <w:p w:rsidR="00974B32" w:rsidRDefault="00987E5A" w:rsidP="00987E5A">
      <w:pPr>
        <w:spacing w:after="0" w:line="240" w:lineRule="auto"/>
        <w:ind w:firstLine="0"/>
        <w:jc w:val="left"/>
      </w:pPr>
      <w:r>
        <w:br w:type="page"/>
      </w:r>
    </w:p>
    <w:p w:rsidR="006A0F21" w:rsidRDefault="006A0F21" w:rsidP="006A0F21">
      <w:pPr>
        <w:pStyle w:val="Nadpis4"/>
      </w:pPr>
      <w:r>
        <w:lastRenderedPageBreak/>
        <w:t>Zapas</w:t>
      </w:r>
    </w:p>
    <w:p w:rsidR="00080602" w:rsidRDefault="006A0F21" w:rsidP="00080602">
      <w:r>
        <w:t>Tato tabuľka obsahuj záznam pre každý odohraný zápas.</w:t>
      </w:r>
      <w:r w:rsidR="00080602">
        <w:t xml:space="preserve"> Obsahuje údaje aké tímy hrali, kedy prebehol zápas a ako skončil.  </w:t>
      </w:r>
    </w:p>
    <w:p w:rsidR="00987E5A" w:rsidRDefault="006A0F21" w:rsidP="00987E5A">
      <w:pPr>
        <w:spacing w:line="240" w:lineRule="auto"/>
        <w:rPr>
          <w:b/>
        </w:rPr>
      </w:pPr>
      <w:r>
        <w:t xml:space="preserve"> </w:t>
      </w:r>
      <w:r w:rsidR="00080602">
        <w:t>Skladá sa z atribútov –</w:t>
      </w:r>
      <w:r w:rsidR="00080602">
        <w:rPr>
          <w:b/>
        </w:rPr>
        <w:t>datum</w:t>
      </w:r>
      <w:r w:rsidR="00987E5A">
        <w:rPr>
          <w:b/>
        </w:rPr>
        <w:tab/>
      </w:r>
      <w:r w:rsidR="00987E5A" w:rsidRPr="00987E5A">
        <w:t>Date</w:t>
      </w:r>
    </w:p>
    <w:p w:rsidR="00080602" w:rsidRDefault="00080602" w:rsidP="00080602">
      <w:pPr>
        <w:spacing w:line="240" w:lineRule="auto"/>
        <w:ind w:left="2127"/>
        <w:rPr>
          <w:b/>
        </w:rPr>
      </w:pPr>
      <w:r>
        <w:rPr>
          <w:b/>
        </w:rPr>
        <w:t>-</w:t>
      </w:r>
      <w:r w:rsidR="006A0F21" w:rsidRPr="006A0F21">
        <w:rPr>
          <w:b/>
        </w:rPr>
        <w:t>t</w:t>
      </w:r>
      <w:r>
        <w:rPr>
          <w:b/>
        </w:rPr>
        <w:t>im_hosatia</w:t>
      </w:r>
      <w:r w:rsidR="00987E5A">
        <w:rPr>
          <w:b/>
        </w:rPr>
        <w:tab/>
      </w:r>
      <w:r w:rsidR="00987E5A" w:rsidRPr="00987E5A">
        <w:t>Integer</w:t>
      </w:r>
    </w:p>
    <w:p w:rsidR="00080602" w:rsidRDefault="00080602" w:rsidP="00080602">
      <w:pPr>
        <w:spacing w:line="240" w:lineRule="auto"/>
        <w:ind w:left="2127"/>
        <w:rPr>
          <w:b/>
        </w:rPr>
      </w:pPr>
      <w:r>
        <w:rPr>
          <w:b/>
        </w:rPr>
        <w:t>-tim_domaci</w:t>
      </w:r>
      <w:r w:rsidR="00987E5A">
        <w:rPr>
          <w:b/>
        </w:rPr>
        <w:tab/>
      </w:r>
      <w:r w:rsidR="00987E5A" w:rsidRPr="00987E5A">
        <w:t>Integer</w:t>
      </w:r>
    </w:p>
    <w:p w:rsidR="00080602" w:rsidRDefault="006A0F21" w:rsidP="00080602">
      <w:pPr>
        <w:spacing w:line="240" w:lineRule="auto"/>
        <w:ind w:left="2127"/>
        <w:rPr>
          <w:b/>
        </w:rPr>
      </w:pPr>
      <w:r w:rsidRPr="006A0F21">
        <w:rPr>
          <w:b/>
        </w:rPr>
        <w:t xml:space="preserve">id_zapas, </w:t>
      </w:r>
      <w:r w:rsidR="00987E5A">
        <w:rPr>
          <w:b/>
        </w:rPr>
        <w:tab/>
      </w:r>
      <w:r w:rsidR="00987E5A" w:rsidRPr="00987E5A">
        <w:t>Integer</w:t>
      </w:r>
    </w:p>
    <w:p w:rsidR="00080602" w:rsidRDefault="00080602" w:rsidP="00080602">
      <w:pPr>
        <w:spacing w:line="240" w:lineRule="auto"/>
        <w:ind w:left="2127"/>
        <w:rPr>
          <w:b/>
        </w:rPr>
      </w:pPr>
      <w:r>
        <w:rPr>
          <w:b/>
        </w:rPr>
        <w:t>golHostia</w:t>
      </w:r>
      <w:r w:rsidR="00987E5A">
        <w:rPr>
          <w:b/>
        </w:rPr>
        <w:tab/>
      </w:r>
      <w:r w:rsidR="00987E5A" w:rsidRPr="00987E5A">
        <w:t>Integer</w:t>
      </w:r>
      <w:r w:rsidR="00987E5A">
        <w:rPr>
          <w:b/>
        </w:rPr>
        <w:tab/>
      </w:r>
    </w:p>
    <w:p w:rsidR="00080602" w:rsidRDefault="006A0F21" w:rsidP="00080602">
      <w:pPr>
        <w:spacing w:line="240" w:lineRule="auto"/>
        <w:ind w:left="2127"/>
      </w:pPr>
      <w:r w:rsidRPr="006A0F21">
        <w:rPr>
          <w:b/>
        </w:rPr>
        <w:t>golDomaci</w:t>
      </w:r>
      <w:r>
        <w:t xml:space="preserve">. </w:t>
      </w:r>
      <w:r w:rsidR="00987E5A">
        <w:tab/>
        <w:t>Integer</w:t>
      </w:r>
    </w:p>
    <w:p w:rsidR="00FB2B9A" w:rsidRDefault="006A0F21" w:rsidP="00080602">
      <w:pPr>
        <w:rPr>
          <w:noProof/>
          <w:lang w:eastAsia="sk-SK"/>
        </w:rPr>
      </w:pPr>
      <w:r>
        <w:t xml:space="preserve">Ako </w:t>
      </w:r>
      <w:r w:rsidR="00FB2B9A">
        <w:t xml:space="preserve">PK </w:t>
      </w:r>
      <w:r>
        <w:t xml:space="preserve">som zvolil </w:t>
      </w:r>
      <w:r w:rsidRPr="00FB2B9A">
        <w:rPr>
          <w:b/>
        </w:rPr>
        <w:t>id_zapas</w:t>
      </w:r>
      <w:r w:rsidR="00987E5A">
        <w:t xml:space="preserve">. </w:t>
      </w:r>
      <w:r w:rsidR="00FB2B9A" w:rsidRPr="00FB2B9A">
        <w:rPr>
          <w:b/>
        </w:rPr>
        <w:t>Tim_hostia</w:t>
      </w:r>
      <w:r w:rsidR="00FB2B9A">
        <w:t xml:space="preserve"> a </w:t>
      </w:r>
      <w:r w:rsidR="00FB2B9A" w:rsidRPr="00FB2B9A">
        <w:rPr>
          <w:b/>
        </w:rPr>
        <w:t>tim_domaci</w:t>
      </w:r>
      <w:r w:rsidR="00FB2B9A">
        <w:t xml:space="preserve"> obsahujú id tímov ktoré hrajú tento konkrétny zápas a sú aj FK z tabuľky tim. </w:t>
      </w:r>
      <w:r w:rsidR="00FB2B9A" w:rsidRPr="00FB2B9A">
        <w:rPr>
          <w:b/>
        </w:rPr>
        <w:t>GolHostia</w:t>
      </w:r>
      <w:r w:rsidR="00FB2B9A">
        <w:t xml:space="preserve"> a </w:t>
      </w:r>
      <w:r w:rsidR="00FB2B9A" w:rsidRPr="00FB2B9A">
        <w:rPr>
          <w:b/>
        </w:rPr>
        <w:t>GolDomaci</w:t>
      </w:r>
      <w:r w:rsidR="00FB2B9A">
        <w:t xml:space="preserve"> sú atribúty ktoré hovoria o skóre zápasu s ktorým skončil.</w:t>
      </w:r>
    </w:p>
    <w:p w:rsidR="006022E8" w:rsidRDefault="00FB2B9A" w:rsidP="00FB2B9A">
      <w:pPr>
        <w:pStyle w:val="Nadpis4"/>
        <w:rPr>
          <w:noProof/>
          <w:lang w:eastAsia="sk-SK"/>
        </w:rPr>
      </w:pPr>
      <w:r>
        <w:rPr>
          <w:noProof/>
          <w:lang w:eastAsia="sk-SK"/>
        </w:rPr>
        <w:t>Hraci</w:t>
      </w:r>
    </w:p>
    <w:p w:rsidR="00987E5A" w:rsidRDefault="00FB2B9A" w:rsidP="00FB2B9A">
      <w:pPr>
        <w:rPr>
          <w:lang w:eastAsia="sk-SK"/>
        </w:rPr>
      </w:pPr>
      <w:r>
        <w:rPr>
          <w:lang w:eastAsia="sk-SK"/>
        </w:rPr>
        <w:t xml:space="preserve">Tato tabuľka obsahuje záznamy všetkých hráčov pre konkrétny tím aj zo </w:t>
      </w:r>
      <w:r w:rsidR="00080602">
        <w:rPr>
          <w:lang w:eastAsia="sk-SK"/>
        </w:rPr>
        <w:t>základnými</w:t>
      </w:r>
      <w:r>
        <w:rPr>
          <w:lang w:eastAsia="sk-SK"/>
        </w:rPr>
        <w:t xml:space="preserve"> </w:t>
      </w:r>
      <w:r w:rsidR="00080602">
        <w:rPr>
          <w:lang w:eastAsia="sk-SK"/>
        </w:rPr>
        <w:t>štatistikami</w:t>
      </w:r>
      <w:r>
        <w:rPr>
          <w:lang w:eastAsia="sk-SK"/>
        </w:rPr>
        <w:t xml:space="preserve"> ku </w:t>
      </w:r>
      <w:r w:rsidR="00080602">
        <w:rPr>
          <w:lang w:eastAsia="sk-SK"/>
        </w:rPr>
        <w:t>každému</w:t>
      </w:r>
      <w:r>
        <w:rPr>
          <w:lang w:eastAsia="sk-SK"/>
        </w:rPr>
        <w:t xml:space="preserve"> </w:t>
      </w:r>
      <w:r w:rsidR="00080602">
        <w:rPr>
          <w:lang w:eastAsia="sk-SK"/>
        </w:rPr>
        <w:t>hráčovi</w:t>
      </w:r>
    </w:p>
    <w:p w:rsidR="00987E5A" w:rsidRDefault="00987E5A" w:rsidP="00C8410A">
      <w:pPr>
        <w:spacing w:line="240" w:lineRule="auto"/>
      </w:pPr>
      <w:r>
        <w:t xml:space="preserve">Skladá sa z atribútov </w:t>
      </w:r>
      <w:r>
        <w:tab/>
        <w:t>-</w:t>
      </w:r>
      <w:r w:rsidRPr="00C8410A">
        <w:rPr>
          <w:b/>
        </w:rPr>
        <w:t>id_tim</w:t>
      </w:r>
      <w:r w:rsidR="00C8410A">
        <w:tab/>
      </w:r>
      <w:r w:rsidR="00C8410A">
        <w:tab/>
        <w:t>Integer</w:t>
      </w:r>
    </w:p>
    <w:p w:rsidR="00987E5A" w:rsidRDefault="00987E5A" w:rsidP="00C8410A">
      <w:pPr>
        <w:spacing w:line="240" w:lineRule="auto"/>
      </w:pPr>
      <w:r>
        <w:tab/>
      </w:r>
      <w:r>
        <w:tab/>
      </w:r>
      <w:r>
        <w:tab/>
        <w:t>-</w:t>
      </w:r>
      <w:r w:rsidRPr="00C8410A">
        <w:rPr>
          <w:b/>
        </w:rPr>
        <w:t>meno</w:t>
      </w:r>
      <w:r>
        <w:tab/>
      </w:r>
      <w:r>
        <w:tab/>
      </w:r>
      <w:r>
        <w:tab/>
        <w:t>Varchar</w:t>
      </w:r>
      <w:r w:rsidR="003802E0">
        <w:t>2</w:t>
      </w:r>
      <w:r>
        <w:t>(30)</w:t>
      </w:r>
    </w:p>
    <w:p w:rsidR="00987E5A" w:rsidRDefault="00987E5A" w:rsidP="00C8410A">
      <w:pPr>
        <w:spacing w:line="240" w:lineRule="auto"/>
      </w:pPr>
      <w:r>
        <w:tab/>
      </w:r>
      <w:r>
        <w:tab/>
      </w:r>
      <w:r>
        <w:tab/>
        <w:t>-</w:t>
      </w:r>
      <w:r w:rsidRPr="00C8410A">
        <w:rPr>
          <w:b/>
        </w:rPr>
        <w:t>priezvisko</w:t>
      </w:r>
      <w:r>
        <w:tab/>
      </w:r>
      <w:r>
        <w:tab/>
        <w:t>Varchar</w:t>
      </w:r>
      <w:r w:rsidR="003802E0">
        <w:t>2</w:t>
      </w:r>
      <w:r>
        <w:t>(30)</w:t>
      </w:r>
    </w:p>
    <w:p w:rsidR="00987E5A" w:rsidRDefault="00987E5A" w:rsidP="00C8410A">
      <w:pPr>
        <w:spacing w:line="240" w:lineRule="auto"/>
      </w:pPr>
      <w:r>
        <w:tab/>
      </w:r>
      <w:r>
        <w:tab/>
      </w:r>
      <w:r>
        <w:tab/>
        <w:t>-</w:t>
      </w:r>
      <w:r w:rsidRPr="00C8410A">
        <w:rPr>
          <w:b/>
        </w:rPr>
        <w:t>cislo</w:t>
      </w:r>
      <w:r>
        <w:tab/>
      </w:r>
      <w:r>
        <w:tab/>
      </w:r>
      <w:r>
        <w:tab/>
      </w:r>
      <w:r w:rsidR="00C8410A">
        <w:t>Integer</w:t>
      </w:r>
    </w:p>
    <w:p w:rsidR="00987E5A" w:rsidRDefault="00987E5A" w:rsidP="00C8410A">
      <w:pPr>
        <w:spacing w:line="240" w:lineRule="auto"/>
      </w:pPr>
      <w:r>
        <w:tab/>
      </w:r>
      <w:r>
        <w:tab/>
      </w:r>
      <w:r>
        <w:tab/>
        <w:t>-</w:t>
      </w:r>
      <w:r w:rsidRPr="00C8410A">
        <w:rPr>
          <w:b/>
        </w:rPr>
        <w:t>pocet_golov</w:t>
      </w:r>
      <w:r>
        <w:tab/>
      </w:r>
      <w:r>
        <w:tab/>
      </w:r>
      <w:r w:rsidR="00C8410A">
        <w:t>Integer</w:t>
      </w:r>
    </w:p>
    <w:p w:rsidR="00987E5A" w:rsidRDefault="00987E5A" w:rsidP="00C8410A">
      <w:pPr>
        <w:spacing w:line="240" w:lineRule="auto"/>
      </w:pPr>
      <w:r>
        <w:tab/>
      </w:r>
      <w:r>
        <w:tab/>
      </w:r>
      <w:r>
        <w:tab/>
        <w:t>-</w:t>
      </w:r>
      <w:r w:rsidRPr="00C8410A">
        <w:rPr>
          <w:b/>
        </w:rPr>
        <w:t>faul</w:t>
      </w:r>
      <w:r w:rsidR="00C8410A">
        <w:tab/>
      </w:r>
      <w:r w:rsidR="00C8410A">
        <w:tab/>
      </w:r>
      <w:r w:rsidR="00C8410A">
        <w:tab/>
        <w:t>Integer</w:t>
      </w:r>
    </w:p>
    <w:p w:rsidR="00C8410A" w:rsidRDefault="00987E5A" w:rsidP="00C8410A">
      <w:pPr>
        <w:spacing w:line="240" w:lineRule="auto"/>
        <w:ind w:left="2127"/>
      </w:pPr>
      <w:r>
        <w:t>-</w:t>
      </w:r>
      <w:r w:rsidRPr="00C8410A">
        <w:rPr>
          <w:b/>
        </w:rPr>
        <w:t>pocet_asistencii</w:t>
      </w:r>
      <w:r>
        <w:tab/>
        <w:t>Integer</w:t>
      </w:r>
      <w:r>
        <w:tab/>
      </w:r>
      <w:r>
        <w:tab/>
      </w:r>
    </w:p>
    <w:p w:rsidR="003802E0" w:rsidRDefault="00C8410A" w:rsidP="00924E6D">
      <w:r w:rsidRPr="00C8410A">
        <w:rPr>
          <w:b/>
        </w:rPr>
        <w:t>Id_tim</w:t>
      </w:r>
      <w:r>
        <w:t xml:space="preserve"> je atribút ktorý obsahuje id tímu v ktorom konkrétny hráč hra. Je to FK z tabuľky tím a ja aj súčasťou kompozitného PK. </w:t>
      </w:r>
      <w:r w:rsidRPr="00C8410A">
        <w:rPr>
          <w:b/>
        </w:rPr>
        <w:t>Meno</w:t>
      </w:r>
      <w:r>
        <w:t xml:space="preserve"> a </w:t>
      </w:r>
      <w:r w:rsidRPr="00C8410A">
        <w:rPr>
          <w:b/>
        </w:rPr>
        <w:t>priezvisko</w:t>
      </w:r>
      <w:r>
        <w:t xml:space="preserve"> obsahujú meno konkrétneho hráča. Číslo obsahuje pod akým číslo konkrétny hráč hra v tíme. </w:t>
      </w:r>
      <w:r w:rsidRPr="00C8410A">
        <w:rPr>
          <w:b/>
        </w:rPr>
        <w:t>Pocet_golov</w:t>
      </w:r>
      <w:r>
        <w:t xml:space="preserve">, </w:t>
      </w:r>
      <w:r w:rsidRPr="00C8410A">
        <w:rPr>
          <w:b/>
        </w:rPr>
        <w:t>pocet_asistencii</w:t>
      </w:r>
      <w:r>
        <w:t xml:space="preserve"> a </w:t>
      </w:r>
      <w:r w:rsidRPr="00C8410A">
        <w:rPr>
          <w:b/>
        </w:rPr>
        <w:t>faul</w:t>
      </w:r>
      <w:r>
        <w:t xml:space="preserve"> obsahujú už len štatistiky o konkrétnom hráčovi.</w:t>
      </w:r>
    </w:p>
    <w:p w:rsidR="00C8410A" w:rsidRDefault="003802E0" w:rsidP="00F11CCC">
      <w:pPr>
        <w:spacing w:after="0"/>
        <w:ind w:firstLine="0"/>
        <w:jc w:val="left"/>
      </w:pPr>
      <w:r>
        <w:br w:type="page"/>
      </w:r>
    </w:p>
    <w:p w:rsidR="00C8410A" w:rsidRDefault="00C8410A" w:rsidP="00C8410A">
      <w:pPr>
        <w:pStyle w:val="Nadpis4"/>
      </w:pPr>
      <w:r>
        <w:lastRenderedPageBreak/>
        <w:t>Zaznam</w:t>
      </w:r>
    </w:p>
    <w:p w:rsidR="00C8410A" w:rsidRDefault="00C8410A" w:rsidP="00C8410A">
      <w:pPr>
        <w:rPr>
          <w:lang w:eastAsia="sk-SK"/>
        </w:rPr>
      </w:pPr>
      <w:r>
        <w:rPr>
          <w:lang w:eastAsia="sk-SK"/>
        </w:rPr>
        <w:t>Tato tabuľka obsahuje záznamy všetky udalosti ktoré sa stali ako napríklad gól, asistencia alebo faul spolu aj z hracom ktorý to spôsobil a aj z časom kedy sa to stalo v zápase.</w:t>
      </w:r>
    </w:p>
    <w:p w:rsidR="003802E0" w:rsidRDefault="003802E0" w:rsidP="00F11CCC">
      <w:pPr>
        <w:spacing w:line="240" w:lineRule="auto"/>
      </w:pPr>
      <w:r>
        <w:t xml:space="preserve">Skladá sa z atribútov </w:t>
      </w:r>
      <w:r>
        <w:tab/>
        <w:t>-</w:t>
      </w:r>
      <w:r w:rsidRPr="003802E0">
        <w:rPr>
          <w:b/>
        </w:rPr>
        <w:t>id_zaznamu</w:t>
      </w:r>
      <w:r>
        <w:tab/>
      </w:r>
      <w:r>
        <w:tab/>
        <w:t>Integer</w:t>
      </w:r>
    </w:p>
    <w:p w:rsidR="003802E0" w:rsidRDefault="003802E0" w:rsidP="00F11CCC">
      <w:pPr>
        <w:spacing w:line="240" w:lineRule="auto"/>
      </w:pPr>
      <w:r>
        <w:tab/>
      </w:r>
      <w:r>
        <w:tab/>
      </w:r>
      <w:r>
        <w:tab/>
        <w:t>-</w:t>
      </w:r>
      <w:r w:rsidRPr="003802E0">
        <w:rPr>
          <w:b/>
        </w:rPr>
        <w:t>typ_zaznamu</w:t>
      </w:r>
      <w:r>
        <w:tab/>
        <w:t>Varchar2(30)</w:t>
      </w:r>
    </w:p>
    <w:p w:rsidR="003802E0" w:rsidRDefault="003802E0" w:rsidP="00F11CCC">
      <w:pPr>
        <w:spacing w:line="240" w:lineRule="auto"/>
      </w:pPr>
      <w:r>
        <w:tab/>
      </w:r>
      <w:r>
        <w:tab/>
      </w:r>
      <w:r>
        <w:tab/>
      </w:r>
      <w:r w:rsidRPr="003802E0">
        <w:rPr>
          <w:b/>
        </w:rPr>
        <w:t>- id_zapas</w:t>
      </w:r>
      <w:r>
        <w:tab/>
      </w:r>
      <w:r>
        <w:tab/>
        <w:t>Integer</w:t>
      </w:r>
    </w:p>
    <w:p w:rsidR="003802E0" w:rsidRDefault="003802E0" w:rsidP="00F11CCC">
      <w:pPr>
        <w:spacing w:line="240" w:lineRule="auto"/>
      </w:pPr>
      <w:r>
        <w:tab/>
      </w:r>
      <w:r>
        <w:tab/>
      </w:r>
      <w:r>
        <w:tab/>
      </w:r>
      <w:r w:rsidRPr="003802E0">
        <w:rPr>
          <w:b/>
        </w:rPr>
        <w:t>-id_tim</w:t>
      </w:r>
      <w:r w:rsidRPr="003802E0">
        <w:rPr>
          <w:b/>
        </w:rPr>
        <w:tab/>
      </w:r>
      <w:r>
        <w:tab/>
        <w:t>Integer</w:t>
      </w:r>
    </w:p>
    <w:p w:rsidR="003802E0" w:rsidRDefault="003802E0" w:rsidP="00F11CCC">
      <w:pPr>
        <w:spacing w:line="240" w:lineRule="auto"/>
      </w:pPr>
      <w:r>
        <w:tab/>
      </w:r>
      <w:r>
        <w:tab/>
      </w:r>
      <w:r>
        <w:tab/>
      </w:r>
      <w:r w:rsidRPr="003802E0">
        <w:rPr>
          <w:b/>
        </w:rPr>
        <w:t>-cislo</w:t>
      </w:r>
      <w:r w:rsidRPr="003802E0">
        <w:rPr>
          <w:b/>
        </w:rPr>
        <w:tab/>
      </w:r>
      <w:r>
        <w:tab/>
      </w:r>
      <w:r>
        <w:tab/>
        <w:t>Integer</w:t>
      </w:r>
    </w:p>
    <w:p w:rsidR="003802E0" w:rsidRDefault="003802E0" w:rsidP="00F11CCC">
      <w:pPr>
        <w:spacing w:line="240" w:lineRule="auto"/>
      </w:pPr>
      <w:r>
        <w:tab/>
      </w:r>
      <w:r>
        <w:tab/>
      </w:r>
      <w:r>
        <w:tab/>
        <w:t>-</w:t>
      </w:r>
      <w:r w:rsidRPr="003802E0">
        <w:rPr>
          <w:b/>
        </w:rPr>
        <w:t>cas</w:t>
      </w:r>
      <w:r>
        <w:tab/>
      </w:r>
      <w:r>
        <w:tab/>
      </w:r>
      <w:r>
        <w:tab/>
        <w:t>Char(6)</w:t>
      </w:r>
    </w:p>
    <w:p w:rsidR="003802E0" w:rsidRDefault="003802E0" w:rsidP="003802E0">
      <w:r w:rsidRPr="003802E0">
        <w:rPr>
          <w:b/>
        </w:rPr>
        <w:t>Id_zaznamu</w:t>
      </w:r>
      <w:r>
        <w:t xml:space="preserve"> obsahuje jedinečne id záznamu a pretože je jedinečne tak som ho aj zvolil z PK. </w:t>
      </w:r>
      <w:r w:rsidRPr="003802E0">
        <w:rPr>
          <w:b/>
        </w:rPr>
        <w:t>Typ_zazanmu</w:t>
      </w:r>
      <w:r>
        <w:t xml:space="preserve"> nám hovorí o aký typ záznamu ide. Napríklad pri hokeji je to asistencia, gól alebo faul. </w:t>
      </w:r>
      <w:r>
        <w:rPr>
          <w:b/>
        </w:rPr>
        <w:t>I</w:t>
      </w:r>
      <w:r w:rsidRPr="003802E0">
        <w:rPr>
          <w:b/>
        </w:rPr>
        <w:t>d_zapas</w:t>
      </w:r>
      <w:r>
        <w:rPr>
          <w:b/>
        </w:rPr>
        <w:t xml:space="preserve">u </w:t>
      </w:r>
      <w:r>
        <w:t xml:space="preserve">hovorí o tom v ktorom </w:t>
      </w:r>
      <w:r w:rsidR="00870767">
        <w:t>zápase</w:t>
      </w:r>
      <w:r>
        <w:t xml:space="preserve"> sa to stalo a je to aj FK z tabuľky zápas.</w:t>
      </w:r>
      <w:r>
        <w:rPr>
          <w:b/>
        </w:rPr>
        <w:t xml:space="preserve"> </w:t>
      </w:r>
      <w:r w:rsidR="00870767">
        <w:rPr>
          <w:b/>
        </w:rPr>
        <w:t xml:space="preserve">Id_tim </w:t>
      </w:r>
      <w:r w:rsidR="00870767">
        <w:t>a</w:t>
      </w:r>
      <w:r w:rsidR="00870767">
        <w:rPr>
          <w:b/>
        </w:rPr>
        <w:t xml:space="preserve"> cislo </w:t>
      </w:r>
      <w:r w:rsidR="00870767">
        <w:t>označujú konkrétneho hráča a tím v ktorom hrá, ktorí vytvoril tento záznam. Čas hovorí o tom v koľkej minúte sa to stalo.</w:t>
      </w:r>
    </w:p>
    <w:p w:rsidR="005C1840" w:rsidRDefault="005C1840" w:rsidP="005C1840">
      <w:pPr>
        <w:pStyle w:val="Nadpis3"/>
        <w:rPr>
          <w:lang w:eastAsia="sk-SK"/>
        </w:rPr>
      </w:pPr>
      <w:bookmarkStart w:id="31" w:name="_Toc510728657"/>
      <w:r>
        <w:rPr>
          <w:lang w:eastAsia="sk-SK"/>
        </w:rPr>
        <w:t>S</w:t>
      </w:r>
      <w:r>
        <w:rPr>
          <w:lang w:eastAsia="sk-SK"/>
        </w:rPr>
        <w:t>ekvencie</w:t>
      </w:r>
      <w:bookmarkEnd w:id="31"/>
      <w:r>
        <w:rPr>
          <w:lang w:eastAsia="sk-SK"/>
        </w:rPr>
        <w:t xml:space="preserve"> </w:t>
      </w:r>
    </w:p>
    <w:p w:rsidR="005C1840" w:rsidRPr="005C1840" w:rsidRDefault="00D02ADF" w:rsidP="0089725C">
      <w:pPr>
        <w:rPr>
          <w:lang w:eastAsia="sk-SK"/>
        </w:rPr>
      </w:pPr>
      <w:r>
        <w:rPr>
          <w:noProof/>
        </w:rPr>
        <mc:AlternateContent>
          <mc:Choice Requires="wps">
            <w:drawing>
              <wp:anchor distT="0" distB="0" distL="114300" distR="114300" simplePos="0" relativeHeight="251668992" behindDoc="0" locked="0" layoutInCell="1" allowOverlap="1" wp14:anchorId="63837455" wp14:editId="4512BBD8">
                <wp:simplePos x="0" y="0"/>
                <wp:positionH relativeFrom="column">
                  <wp:posOffset>1106805</wp:posOffset>
                </wp:positionH>
                <wp:positionV relativeFrom="paragraph">
                  <wp:posOffset>1846580</wp:posOffset>
                </wp:positionV>
                <wp:extent cx="3371215" cy="635"/>
                <wp:effectExtent l="0" t="0" r="0" b="0"/>
                <wp:wrapTopAndBottom/>
                <wp:docPr id="11" name="Textové pole 11"/>
                <wp:cNvGraphicFramePr/>
                <a:graphic xmlns:a="http://schemas.openxmlformats.org/drawingml/2006/main">
                  <a:graphicData uri="http://schemas.microsoft.com/office/word/2010/wordprocessingShape">
                    <wps:wsp>
                      <wps:cNvSpPr txBox="1"/>
                      <wps:spPr>
                        <a:xfrm>
                          <a:off x="0" y="0"/>
                          <a:ext cx="3371215" cy="635"/>
                        </a:xfrm>
                        <a:prstGeom prst="rect">
                          <a:avLst/>
                        </a:prstGeom>
                        <a:solidFill>
                          <a:prstClr val="white"/>
                        </a:solidFill>
                        <a:ln>
                          <a:noFill/>
                        </a:ln>
                      </wps:spPr>
                      <wps:txbx>
                        <w:txbxContent>
                          <w:p w:rsidR="00D02ADF" w:rsidRPr="00C95C08" w:rsidRDefault="00D02ADF" w:rsidP="00D02ADF">
                            <w:pPr>
                              <w:pStyle w:val="Titulek"/>
                              <w:rPr>
                                <w:noProof/>
                                <w:sz w:val="24"/>
                              </w:rPr>
                            </w:pPr>
                            <w:bookmarkStart w:id="32" w:name="_Toc510728670"/>
                            <w:r>
                              <w:t xml:space="preserve">Obrázok </w:t>
                            </w:r>
                            <w:fldSimple w:instr=" SEQ Obrázok \* ARABIC ">
                              <w:r w:rsidR="0089725C">
                                <w:rPr>
                                  <w:noProof/>
                                </w:rPr>
                                <w:t>5</w:t>
                              </w:r>
                            </w:fldSimple>
                            <w:r>
                              <w:t xml:space="preserve"> Sekvencie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7455" id="Textové pole 11" o:spid="_x0000_s1030" type="#_x0000_t202" style="position:absolute;left:0;text-align:left;margin-left:87.15pt;margin-top:145.4pt;width:265.4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" stroked="f">
                <v:textbox style="mso-fit-shape-to-text:t" inset="0,0,0,0">
                  <w:txbxContent>
                    <w:p w:rsidR="00D02ADF" w:rsidRPr="00C95C08" w:rsidRDefault="00D02ADF" w:rsidP="00D02ADF">
                      <w:pPr>
                        <w:pStyle w:val="Titulek"/>
                        <w:rPr>
                          <w:noProof/>
                          <w:sz w:val="24"/>
                        </w:rPr>
                      </w:pPr>
                      <w:bookmarkStart w:id="33" w:name="_Toc510728670"/>
                      <w:r>
                        <w:t xml:space="preserve">Obrázok </w:t>
                      </w:r>
                      <w:fldSimple w:instr=" SEQ Obrázok \* ARABIC ">
                        <w:r w:rsidR="0089725C">
                          <w:rPr>
                            <w:noProof/>
                          </w:rPr>
                          <w:t>5</w:t>
                        </w:r>
                      </w:fldSimple>
                      <w:r>
                        <w:t xml:space="preserve"> Sekvencie</w:t>
                      </w:r>
                      <w:bookmarkEnd w:id="33"/>
                    </w:p>
                  </w:txbxContent>
                </v:textbox>
                <w10:wrap type="topAndBottom"/>
              </v:shape>
            </w:pict>
          </mc:Fallback>
        </mc:AlternateContent>
      </w:r>
      <w:r>
        <w:rPr>
          <w:noProof/>
          <w:lang w:eastAsia="sk-SK"/>
        </w:rPr>
        <w:drawing>
          <wp:anchor distT="0" distB="0" distL="114300" distR="114300" simplePos="0" relativeHeight="251665920" behindDoc="0" locked="0" layoutInCell="1" allowOverlap="1" wp14:anchorId="4CEDA265" wp14:editId="537BD2EF">
            <wp:simplePos x="0" y="0"/>
            <wp:positionH relativeFrom="column">
              <wp:posOffset>1106966</wp:posOffset>
            </wp:positionH>
            <wp:positionV relativeFrom="paragraph">
              <wp:posOffset>683971</wp:posOffset>
            </wp:positionV>
            <wp:extent cx="3371215" cy="1105535"/>
            <wp:effectExtent l="0" t="0" r="63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215" cy="1105535"/>
                    </a:xfrm>
                    <a:prstGeom prst="rect">
                      <a:avLst/>
                    </a:prstGeom>
                    <a:noFill/>
                    <a:ln>
                      <a:noFill/>
                    </a:ln>
                  </pic:spPr>
                </pic:pic>
              </a:graphicData>
            </a:graphic>
          </wp:anchor>
        </w:drawing>
      </w:r>
      <w:r>
        <w:rPr>
          <w:lang w:eastAsia="sk-SK"/>
        </w:rPr>
        <w:t>Kvôli tomu aby som sa nemusel starať o id-čka</w:t>
      </w:r>
      <w:r w:rsidR="005C1840">
        <w:rPr>
          <w:lang w:eastAsia="sk-SK"/>
        </w:rPr>
        <w:t xml:space="preserve"> </w:t>
      </w:r>
      <w:r>
        <w:rPr>
          <w:lang w:eastAsia="sk-SK"/>
        </w:rPr>
        <w:t xml:space="preserve">som vytvoril </w:t>
      </w:r>
      <w:r w:rsidR="005C1840">
        <w:rPr>
          <w:lang w:eastAsia="sk-SK"/>
        </w:rPr>
        <w:t xml:space="preserve">sekvencie z ktorých pomocou triggrov dostávam id-čka ktoré sú jedinečne a zväčšujú sa </w:t>
      </w:r>
      <w:r>
        <w:rPr>
          <w:lang w:eastAsia="sk-SK"/>
        </w:rPr>
        <w:t>o jedna od jednotky</w:t>
      </w:r>
      <w:r w:rsidR="005C1840">
        <w:rPr>
          <w:lang w:eastAsia="sk-SK"/>
        </w:rPr>
        <w:t>.</w:t>
      </w:r>
    </w:p>
    <w:p w:rsidR="005C1840" w:rsidRDefault="005C1840" w:rsidP="005C1840">
      <w:pPr>
        <w:pStyle w:val="Nadpis3"/>
        <w:rPr>
          <w:lang w:eastAsia="sk-SK"/>
        </w:rPr>
      </w:pPr>
      <w:bookmarkStart w:id="34" w:name="_Toc510728658"/>
      <w:r>
        <w:rPr>
          <w:lang w:eastAsia="sk-SK"/>
        </w:rPr>
        <w:t>Triggers</w:t>
      </w:r>
      <w:bookmarkEnd w:id="34"/>
    </w:p>
    <w:p w:rsidR="00D02ADF" w:rsidRDefault="0089725C" w:rsidP="00D02ADF">
      <w:pPr>
        <w:rPr>
          <w:noProof/>
          <w:lang w:eastAsia="sk-SK"/>
        </w:rPr>
      </w:pPr>
      <w:r>
        <w:rPr>
          <w:noProof/>
        </w:rPr>
        <mc:AlternateContent>
          <mc:Choice Requires="wps">
            <w:drawing>
              <wp:anchor distT="0" distB="0" distL="114300" distR="114300" simplePos="0" relativeHeight="251676160" behindDoc="0" locked="0" layoutInCell="1" allowOverlap="1" wp14:anchorId="3A3A53BA" wp14:editId="6AAAD22C">
                <wp:simplePos x="0" y="0"/>
                <wp:positionH relativeFrom="column">
                  <wp:posOffset>-127000</wp:posOffset>
                </wp:positionH>
                <wp:positionV relativeFrom="paragraph">
                  <wp:posOffset>1697990</wp:posOffset>
                </wp:positionV>
                <wp:extent cx="5575300" cy="635"/>
                <wp:effectExtent l="0" t="0" r="0" b="0"/>
                <wp:wrapSquare wrapText="bothSides"/>
                <wp:docPr id="15" name="Textové pole 15"/>
                <wp:cNvGraphicFramePr/>
                <a:graphic xmlns:a="http://schemas.openxmlformats.org/drawingml/2006/main">
                  <a:graphicData uri="http://schemas.microsoft.com/office/word/2010/wordprocessingShape">
                    <wps:wsp>
                      <wps:cNvSpPr txBox="1"/>
                      <wps:spPr>
                        <a:xfrm>
                          <a:off x="0" y="0"/>
                          <a:ext cx="5575300" cy="635"/>
                        </a:xfrm>
                        <a:prstGeom prst="rect">
                          <a:avLst/>
                        </a:prstGeom>
                        <a:solidFill>
                          <a:prstClr val="white"/>
                        </a:solidFill>
                        <a:ln>
                          <a:noFill/>
                        </a:ln>
                      </wps:spPr>
                      <wps:txbx>
                        <w:txbxContent>
                          <w:p w:rsidR="0089725C" w:rsidRPr="003719F3" w:rsidRDefault="0089725C" w:rsidP="0089725C">
                            <w:pPr>
                              <w:pStyle w:val="Titulek"/>
                              <w:rPr>
                                <w:noProof/>
                                <w:sz w:val="24"/>
                              </w:rPr>
                            </w:pPr>
                            <w:bookmarkStart w:id="35" w:name="_Toc510728671"/>
                            <w:r>
                              <w:t xml:space="preserve">Obrázok </w:t>
                            </w:r>
                            <w:fldSimple w:instr=" SEQ Obrázok \* ARABIC ">
                              <w:r>
                                <w:rPr>
                                  <w:noProof/>
                                </w:rPr>
                                <w:t>6</w:t>
                              </w:r>
                            </w:fldSimple>
                            <w:r w:rsidR="00C458F0">
                              <w:t xml:space="preserve"> </w:t>
                            </w:r>
                            <w:r>
                              <w:t>Triggre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A53BA" id="Textové pole 15" o:spid="_x0000_s1031" type="#_x0000_t202" style="position:absolute;left:0;text-align:left;margin-left:-10pt;margin-top:133.7pt;width:439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" stroked="f">
                <v:textbox style="mso-fit-shape-to-text:t" inset="0,0,0,0">
                  <w:txbxContent>
                    <w:p w:rsidR="0089725C" w:rsidRPr="003719F3" w:rsidRDefault="0089725C" w:rsidP="0089725C">
                      <w:pPr>
                        <w:pStyle w:val="Titulek"/>
                        <w:rPr>
                          <w:noProof/>
                          <w:sz w:val="24"/>
                        </w:rPr>
                      </w:pPr>
                      <w:bookmarkStart w:id="36" w:name="_Toc510728671"/>
                      <w:r>
                        <w:t xml:space="preserve">Obrázok </w:t>
                      </w:r>
                      <w:fldSimple w:instr=" SEQ Obrázok \* ARABIC ">
                        <w:r>
                          <w:rPr>
                            <w:noProof/>
                          </w:rPr>
                          <w:t>6</w:t>
                        </w:r>
                      </w:fldSimple>
                      <w:r w:rsidR="00C458F0">
                        <w:t xml:space="preserve"> </w:t>
                      </w:r>
                      <w:r>
                        <w:t>Triggre</w:t>
                      </w:r>
                      <w:bookmarkEnd w:id="36"/>
                    </w:p>
                  </w:txbxContent>
                </v:textbox>
                <w10:wrap type="square"/>
              </v:shape>
            </w:pict>
          </mc:Fallback>
        </mc:AlternateContent>
      </w:r>
      <w:r>
        <w:rPr>
          <w:noProof/>
          <w:lang w:eastAsia="sk-SK"/>
        </w:rPr>
        <w:drawing>
          <wp:anchor distT="0" distB="0" distL="114300" distR="114300" simplePos="0" relativeHeight="251674112" behindDoc="0" locked="0" layoutInCell="1" allowOverlap="1" wp14:anchorId="150C6F47" wp14:editId="1915C0D3">
            <wp:simplePos x="0" y="0"/>
            <wp:positionH relativeFrom="column">
              <wp:posOffset>-127521</wp:posOffset>
            </wp:positionH>
            <wp:positionV relativeFrom="paragraph">
              <wp:posOffset>610519</wp:posOffset>
            </wp:positionV>
            <wp:extent cx="5575300" cy="1030605"/>
            <wp:effectExtent l="0" t="0" r="6350" b="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5300" cy="1030605"/>
                    </a:xfrm>
                    <a:prstGeom prst="rect">
                      <a:avLst/>
                    </a:prstGeom>
                    <a:noFill/>
                    <a:ln>
                      <a:noFill/>
                    </a:ln>
                  </pic:spPr>
                </pic:pic>
              </a:graphicData>
            </a:graphic>
          </wp:anchor>
        </w:drawing>
      </w:r>
      <w:r w:rsidR="00D02ADF">
        <w:rPr>
          <w:lang w:eastAsia="sk-SK"/>
        </w:rPr>
        <w:t>Pre vkladanie do tabuliek tim a zaznam som vytvoril</w:t>
      </w:r>
      <w:r w:rsidR="00D02ADF">
        <w:rPr>
          <w:lang w:eastAsia="sk-SK"/>
        </w:rPr>
        <w:t xml:space="preserve"> aj triggre ktoré sa automaticky starajú o doplnenie id-čka.</w:t>
      </w:r>
    </w:p>
    <w:p w:rsidR="0089725C" w:rsidRPr="00D02ADF" w:rsidRDefault="0089725C" w:rsidP="00D02ADF">
      <w:pPr>
        <w:rPr>
          <w:lang w:eastAsia="sk-SK"/>
        </w:rPr>
      </w:pPr>
    </w:p>
    <w:bookmarkStart w:id="37" w:name="_Toc434923885"/>
    <w:p w:rsidR="00BE45E9" w:rsidRDefault="00E63972" w:rsidP="000E6C56">
      <w:pPr>
        <w:pStyle w:val="Nadpis1"/>
        <w:rPr>
          <w:szCs w:val="24"/>
        </w:rPr>
      </w:pPr>
      <w:r>
        <w:rPr>
          <w:szCs w:val="24"/>
        </w:rPr>
        <w:lastRenderedPageBreak/>
        <w:fldChar w:fldCharType="begin"/>
      </w:r>
      <w:r w:rsidR="006C6427">
        <w:rPr>
          <w:szCs w:val="24"/>
        </w:rPr>
        <w:instrText>HYPERLINK "</w:instrText>
      </w:r>
      <w:r w:rsidR="00DD4125">
        <w:rPr>
          <w:szCs w:val="24"/>
        </w:rPr>
        <w:instrText>Pokyny_pre_vypracovanie_ZP.docx" \l "Výsledky_práce"</w:instrText>
      </w:r>
      <w:r>
        <w:rPr>
          <w:szCs w:val="24"/>
        </w:rPr>
        <w:fldChar w:fldCharType="separate"/>
      </w:r>
      <w:bookmarkStart w:id="38" w:name="_Toc510728659"/>
      <w:r w:rsidR="000E6C56" w:rsidRPr="00E63972">
        <w:rPr>
          <w:szCs w:val="24"/>
        </w:rPr>
        <w:t xml:space="preserve">Výsledky </w:t>
      </w:r>
      <w:r w:rsidR="00412A4E" w:rsidRPr="00E63972">
        <w:t>p</w:t>
      </w:r>
      <w:r w:rsidR="000E6C56" w:rsidRPr="00E63972">
        <w:t>ráce</w:t>
      </w:r>
      <w:bookmarkEnd w:id="37"/>
      <w:r w:rsidR="00612F3F" w:rsidRPr="00E63972">
        <w:t xml:space="preserve"> </w:t>
      </w:r>
      <w:r w:rsidR="00412A4E" w:rsidRPr="00E63972">
        <w:t>a diskusia</w:t>
      </w:r>
      <w:bookmarkEnd w:id="38"/>
      <w:r>
        <w:rPr>
          <w:szCs w:val="24"/>
        </w:rPr>
        <w:fldChar w:fldCharType="end"/>
      </w:r>
    </w:p>
    <w:p w:rsidR="00FB02AD" w:rsidRPr="00FB02AD" w:rsidRDefault="00FB02AD" w:rsidP="00FB02AD"/>
    <w:p w:rsidR="00BE45E9" w:rsidRDefault="003802E0" w:rsidP="00BE45E9">
      <w:pPr>
        <w:pStyle w:val="Nadpis1"/>
        <w:numPr>
          <w:ilvl w:val="0"/>
          <w:numId w:val="0"/>
        </w:numPr>
      </w:pPr>
      <w:hyperlink r:id="rId27" w:anchor="Záver" w:history="1">
        <w:bookmarkStart w:id="39" w:name="_Toc434923888"/>
        <w:bookmarkStart w:id="40" w:name="_Toc510728660"/>
        <w:r w:rsidR="00BE45E9" w:rsidRPr="00FF2F86">
          <w:t>Záver</w:t>
        </w:r>
        <w:bookmarkEnd w:id="39"/>
        <w:bookmarkEnd w:id="40"/>
      </w:hyperlink>
    </w:p>
    <w:p w:rsidR="00492D1B" w:rsidRDefault="003802E0" w:rsidP="00492D1B">
      <w:pPr>
        <w:pStyle w:val="Nadpis1"/>
        <w:numPr>
          <w:ilvl w:val="0"/>
          <w:numId w:val="0"/>
        </w:numPr>
      </w:pPr>
      <w:hyperlink r:id="rId28" w:anchor="Zoznam_použitej_literatúry" w:history="1">
        <w:bookmarkStart w:id="41" w:name="_Toc510728661"/>
        <w:r w:rsidR="00492D1B" w:rsidRPr="00492D1B">
          <w:t>Zoznam použitej literatúry</w:t>
        </w:r>
        <w:bookmarkEnd w:id="41"/>
      </w:hyperlink>
    </w:p>
    <w:p w:rsidR="004B365E" w:rsidRPr="00492D1B" w:rsidRDefault="004B365E" w:rsidP="00492D1B"/>
    <w:p w:rsidR="003848BD" w:rsidRPr="00B816AA" w:rsidRDefault="003848BD" w:rsidP="00B816AA">
      <w:pPr>
        <w:ind w:left="709" w:firstLine="0"/>
      </w:pPr>
    </w:p>
    <w:p w:rsidR="00B816AA" w:rsidRPr="00FF2F86" w:rsidRDefault="00B816AA" w:rsidP="00E22A32">
      <w:pPr>
        <w:pStyle w:val="NormalnyBezOdseku"/>
      </w:pPr>
      <w:r w:rsidRPr="00E22A32">
        <w:rPr>
          <w:i/>
        </w:rPr>
        <w:br w:type="page"/>
      </w:r>
    </w:p>
    <w:bookmarkStart w:id="42"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43" w:name="_Toc510728662"/>
      <w:r w:rsidR="00C13921" w:rsidRPr="00083AC3">
        <w:t>Zoznam p</w:t>
      </w:r>
      <w:r w:rsidR="00B816AA" w:rsidRPr="00083AC3">
        <w:t>rí</w:t>
      </w:r>
      <w:r w:rsidR="00685294" w:rsidRPr="00083AC3">
        <w:t>loh</w:t>
      </w:r>
      <w:bookmarkEnd w:id="42"/>
      <w:bookmarkEnd w:id="43"/>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44" w:name="_Ref413949038"/>
      <w:bookmarkStart w:id="45" w:name="_GoBack"/>
      <w:bookmarkEnd w:id="45"/>
      <w:r>
        <w:br w:type="page"/>
      </w:r>
    </w:p>
    <w:p w:rsidR="00E63972" w:rsidRDefault="00E63972" w:rsidP="00E63972">
      <w:pPr>
        <w:pStyle w:val="Nadpis1"/>
        <w:pageBreakBefore w:val="0"/>
        <w:numPr>
          <w:ilvl w:val="0"/>
          <w:numId w:val="0"/>
        </w:numPr>
      </w:pPr>
      <w:bookmarkStart w:id="46"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47" w:name="_Toc510728663"/>
      <w:r>
        <w:t>Prílohy</w:t>
      </w:r>
      <w:bookmarkEnd w:id="47"/>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48" w:name="_Toc510728664"/>
      <w:r>
        <w:lastRenderedPageBreak/>
        <w:t>Príloha A:</w:t>
      </w:r>
      <w:bookmarkEnd w:id="46"/>
      <w:r>
        <w:t xml:space="preserve"> </w:t>
      </w:r>
      <w:r w:rsidR="00C13921" w:rsidRPr="00C13921">
        <w:rPr>
          <w:b w:val="0"/>
        </w:rPr>
        <w:t>Názov prílohy</w:t>
      </w:r>
      <w:bookmarkEnd w:id="48"/>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49" w:name="_Ref416505837"/>
      <w:bookmarkStart w:id="50" w:name="_Toc434923892"/>
      <w:bookmarkStart w:id="51" w:name="_Toc510728665"/>
      <w:r>
        <w:lastRenderedPageBreak/>
        <w:t xml:space="preserve">Príloha B: </w:t>
      </w:r>
      <w:r w:rsidR="00152A92">
        <w:t xml:space="preserve">Obsah </w:t>
      </w:r>
      <w:r w:rsidR="00685294">
        <w:t>DVD</w:t>
      </w:r>
      <w:bookmarkEnd w:id="44"/>
      <w:bookmarkEnd w:id="49"/>
      <w:bookmarkEnd w:id="50"/>
      <w:bookmarkEnd w:id="51"/>
    </w:p>
    <w:p w:rsidR="00685294" w:rsidRDefault="00C977AF" w:rsidP="00BA2E59">
      <w:pPr>
        <w:pStyle w:val="NormalnyBezOdseku"/>
      </w:pPr>
      <w:r>
        <w:t>Priložené DVD obsahuje:</w:t>
      </w:r>
    </w:p>
    <w:p w:rsidR="00C977AF" w:rsidRDefault="00C977AF" w:rsidP="00C977AF">
      <w:pPr>
        <w:pStyle w:val="Odstavecseseznamem"/>
      </w:pPr>
      <w:r>
        <w:t>Práca</w:t>
      </w:r>
      <w:r w:rsidR="00F15D30">
        <w:t xml:space="preserve"> v </w:t>
      </w:r>
      <w:r>
        <w:t>elektronickej podobe (formát PDF)</w:t>
      </w:r>
    </w:p>
    <w:p w:rsidR="00152A92" w:rsidRDefault="00152A92" w:rsidP="00C0250E">
      <w:pPr>
        <w:pStyle w:val="Titulek"/>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B2D" w:rsidRDefault="00580B2D" w:rsidP="00010988">
      <w:pPr>
        <w:spacing w:after="0" w:line="240" w:lineRule="auto"/>
      </w:pPr>
      <w:r>
        <w:separator/>
      </w:r>
    </w:p>
    <w:p w:rsidR="00580B2D" w:rsidRDefault="00580B2D"/>
    <w:p w:rsidR="00580B2D" w:rsidRDefault="00580B2D"/>
  </w:endnote>
  <w:endnote w:type="continuationSeparator" w:id="0">
    <w:p w:rsidR="00580B2D" w:rsidRDefault="00580B2D" w:rsidP="00010988">
      <w:pPr>
        <w:spacing w:after="0" w:line="240" w:lineRule="auto"/>
      </w:pPr>
      <w:r>
        <w:continuationSeparator/>
      </w:r>
    </w:p>
    <w:p w:rsidR="00580B2D" w:rsidRDefault="00580B2D"/>
    <w:p w:rsidR="00580B2D" w:rsidRDefault="00580B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w Cen MT">
    <w:panose1 w:val="020B0602020104020603"/>
    <w:charset w:val="EE"/>
    <w:family w:val="swiss"/>
    <w:pitch w:val="variable"/>
    <w:sig w:usb0="00000007" w:usb1="00000000" w:usb2="00000000" w:usb3="00000000" w:csb0="00000003" w:csb1="00000000"/>
  </w:font>
  <w:font w:name="Tw Cen MT Condensed">
    <w:panose1 w:val="020B0606020104020203"/>
    <w:charset w:val="EE"/>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2E0" w:rsidRDefault="003802E0">
    <w:pPr>
      <w:pStyle w:val="Zpat"/>
      <w:jc w:val="right"/>
    </w:pPr>
    <w:r>
      <w:fldChar w:fldCharType="begin"/>
    </w:r>
    <w:r>
      <w:instrText>PAGE   \* MERGEFORMAT</w:instrText>
    </w:r>
    <w:r>
      <w:fldChar w:fldCharType="separate"/>
    </w:r>
    <w:r w:rsidR="00C458F0">
      <w:rPr>
        <w:noProof/>
      </w:rPr>
      <w:t>24</w:t>
    </w:r>
    <w:r>
      <w:fldChar w:fldCharType="end"/>
    </w:r>
  </w:p>
  <w:p w:rsidR="003802E0" w:rsidRDefault="003802E0" w:rsidP="00557A42">
    <w:pPr>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B2D" w:rsidRDefault="00580B2D" w:rsidP="00010988">
      <w:pPr>
        <w:spacing w:after="0" w:line="240" w:lineRule="auto"/>
      </w:pPr>
      <w:r>
        <w:separator/>
      </w:r>
    </w:p>
    <w:p w:rsidR="00580B2D" w:rsidRDefault="00580B2D"/>
    <w:p w:rsidR="00580B2D" w:rsidRDefault="00580B2D"/>
  </w:footnote>
  <w:footnote w:type="continuationSeparator" w:id="0">
    <w:p w:rsidR="00580B2D" w:rsidRDefault="00580B2D" w:rsidP="00010988">
      <w:pPr>
        <w:spacing w:after="0" w:line="240" w:lineRule="auto"/>
      </w:pPr>
      <w:r>
        <w:continuationSeparator/>
      </w:r>
    </w:p>
    <w:p w:rsidR="00580B2D" w:rsidRDefault="00580B2D"/>
    <w:p w:rsidR="00580B2D" w:rsidRDefault="00580B2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02E0" w:rsidRPr="00133A13" w:rsidRDefault="003802E0" w:rsidP="00133A13">
    <w:pPr>
      <w:pStyle w:val="Zhlav"/>
    </w:pPr>
    <w:r>
      <w:t>FRI UNIZA</w:t>
    </w:r>
    <w:r>
      <w:tab/>
    </w:r>
    <w:r>
      <w:tab/>
    </w:r>
    <w:r w:rsidRPr="00133A13">
      <w:t>BAKALÁRSKA PRÁCA</w:t>
    </w:r>
  </w:p>
  <w:p w:rsidR="003802E0" w:rsidRPr="00B267A6" w:rsidRDefault="003802E0" w:rsidP="00B267A6">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0FF67D6D"/>
    <w:multiLevelType w:val="multilevel"/>
    <w:tmpl w:val="38C2B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9"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3BAB3CE1"/>
    <w:multiLevelType w:val="hybridMultilevel"/>
    <w:tmpl w:val="B95ED7AC"/>
    <w:lvl w:ilvl="0" w:tplc="D5221E5A">
      <w:numFmt w:val="bullet"/>
      <w:lvlText w:val="-"/>
      <w:lvlJc w:val="left"/>
      <w:pPr>
        <w:ind w:left="1069" w:hanging="360"/>
      </w:pPr>
      <w:rPr>
        <w:rFonts w:ascii="Times New Roman" w:eastAsia="Calibri" w:hAnsi="Times New Roman" w:cs="Times New Roman"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288"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7"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8"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9" w15:restartNumberingAfterBreak="0">
    <w:nsid w:val="74D25BC6"/>
    <w:multiLevelType w:val="hybridMultilevel"/>
    <w:tmpl w:val="ADB0E1CC"/>
    <w:lvl w:ilvl="0" w:tplc="EBD01008">
      <w:start w:val="1"/>
      <w:numFmt w:val="bullet"/>
      <w:pStyle w:val="Odstavecseseznamem"/>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0"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6"/>
  </w:num>
  <w:num w:numId="2">
    <w:abstractNumId w:val="19"/>
  </w:num>
  <w:num w:numId="3">
    <w:abstractNumId w:val="14"/>
  </w:num>
  <w:num w:numId="4">
    <w:abstractNumId w:val="1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6"/>
  </w:num>
  <w:num w:numId="10">
    <w:abstractNumId w:val="0"/>
  </w:num>
  <w:num w:numId="11">
    <w:abstractNumId w:val="20"/>
  </w:num>
  <w:num w:numId="12">
    <w:abstractNumId w:val="13"/>
  </w:num>
  <w:num w:numId="13">
    <w:abstractNumId w:val="3"/>
  </w:num>
  <w:num w:numId="14">
    <w:abstractNumId w:val="11"/>
  </w:num>
  <w:num w:numId="15">
    <w:abstractNumId w:val="9"/>
  </w:num>
  <w:num w:numId="16">
    <w:abstractNumId w:val="1"/>
  </w:num>
  <w:num w:numId="17">
    <w:abstractNumId w:val="4"/>
  </w:num>
  <w:num w:numId="18">
    <w:abstractNumId w:val="17"/>
  </w:num>
  <w:num w:numId="19">
    <w:abstractNumId w:val="15"/>
  </w:num>
  <w:num w:numId="20">
    <w:abstractNumId w:val="5"/>
  </w:num>
  <w:num w:numId="21">
    <w:abstractNumId w:val="7"/>
  </w:num>
  <w:num w:numId="22">
    <w:abstractNumId w:val="12"/>
  </w:num>
  <w:num w:numId="23">
    <w:abstractNumId w:val="2"/>
  </w:num>
  <w:num w:numId="2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GrammaticalErrors/>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55"/>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1550D"/>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555"/>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602"/>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A1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6E7"/>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0FE0"/>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40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4D2"/>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2E0"/>
    <w:rsid w:val="00380676"/>
    <w:rsid w:val="003807E9"/>
    <w:rsid w:val="00381A1E"/>
    <w:rsid w:val="00381DF5"/>
    <w:rsid w:val="00382101"/>
    <w:rsid w:val="0038227C"/>
    <w:rsid w:val="00382D1A"/>
    <w:rsid w:val="003838C0"/>
    <w:rsid w:val="003840D8"/>
    <w:rsid w:val="003840FC"/>
    <w:rsid w:val="00384111"/>
    <w:rsid w:val="003841FB"/>
    <w:rsid w:val="00384567"/>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2AF6"/>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898"/>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933"/>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1C23"/>
    <w:rsid w:val="00492148"/>
    <w:rsid w:val="00492CF1"/>
    <w:rsid w:val="00492D1B"/>
    <w:rsid w:val="004930B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0E0"/>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69A"/>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26D5"/>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349"/>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1296"/>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B2D"/>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840"/>
    <w:rsid w:val="005C318A"/>
    <w:rsid w:val="005C378C"/>
    <w:rsid w:val="005C3BF1"/>
    <w:rsid w:val="005C3CF6"/>
    <w:rsid w:val="005C4754"/>
    <w:rsid w:val="005C4E65"/>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2E8"/>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5FB"/>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7D7E"/>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0F21"/>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167"/>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0ABE"/>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1FA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4F33"/>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34A"/>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767"/>
    <w:rsid w:val="00870C02"/>
    <w:rsid w:val="00870CCD"/>
    <w:rsid w:val="00870EAE"/>
    <w:rsid w:val="00872569"/>
    <w:rsid w:val="0087298E"/>
    <w:rsid w:val="00872B6C"/>
    <w:rsid w:val="00873B7D"/>
    <w:rsid w:val="00873E9B"/>
    <w:rsid w:val="00873F4E"/>
    <w:rsid w:val="00874294"/>
    <w:rsid w:val="008745C1"/>
    <w:rsid w:val="008752DB"/>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25C"/>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830"/>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033"/>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6D"/>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4B32"/>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87E5A"/>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8CE"/>
    <w:rsid w:val="009C2CCB"/>
    <w:rsid w:val="009C3260"/>
    <w:rsid w:val="009C38AE"/>
    <w:rsid w:val="009C51C1"/>
    <w:rsid w:val="009C5572"/>
    <w:rsid w:val="009C5DE0"/>
    <w:rsid w:val="009C6166"/>
    <w:rsid w:val="009C66AB"/>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7C5"/>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F34"/>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1C21"/>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0C75"/>
    <w:rsid w:val="00AC14C3"/>
    <w:rsid w:val="00AC1D5F"/>
    <w:rsid w:val="00AC2504"/>
    <w:rsid w:val="00AC2952"/>
    <w:rsid w:val="00AC346A"/>
    <w:rsid w:val="00AC3859"/>
    <w:rsid w:val="00AC3FFD"/>
    <w:rsid w:val="00AC400D"/>
    <w:rsid w:val="00AC4929"/>
    <w:rsid w:val="00AC4A3E"/>
    <w:rsid w:val="00AC5434"/>
    <w:rsid w:val="00AC5693"/>
    <w:rsid w:val="00AC5CCB"/>
    <w:rsid w:val="00AC6CB6"/>
    <w:rsid w:val="00AC6F91"/>
    <w:rsid w:val="00AC7022"/>
    <w:rsid w:val="00AC76DE"/>
    <w:rsid w:val="00AC7C3D"/>
    <w:rsid w:val="00AD0022"/>
    <w:rsid w:val="00AD0425"/>
    <w:rsid w:val="00AD0455"/>
    <w:rsid w:val="00AD131E"/>
    <w:rsid w:val="00AD1775"/>
    <w:rsid w:val="00AD225C"/>
    <w:rsid w:val="00AD22E8"/>
    <w:rsid w:val="00AD23F9"/>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5B1"/>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05FB"/>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68D"/>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58F0"/>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10A"/>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ADF"/>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1811"/>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649"/>
    <w:rsid w:val="00DE0850"/>
    <w:rsid w:val="00DE0A78"/>
    <w:rsid w:val="00DE143F"/>
    <w:rsid w:val="00DE161C"/>
    <w:rsid w:val="00DE1730"/>
    <w:rsid w:val="00DE1A50"/>
    <w:rsid w:val="00DE200C"/>
    <w:rsid w:val="00DE2F59"/>
    <w:rsid w:val="00DE3A8E"/>
    <w:rsid w:val="00DE4078"/>
    <w:rsid w:val="00DE419A"/>
    <w:rsid w:val="00DE4953"/>
    <w:rsid w:val="00DE5354"/>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09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8CC"/>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281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CCC"/>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2AD"/>
    <w:rsid w:val="00FB079C"/>
    <w:rsid w:val="00FB08CD"/>
    <w:rsid w:val="00FB24BF"/>
    <w:rsid w:val="00FB2A07"/>
    <w:rsid w:val="00FB2B9A"/>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CE37E"/>
  <w15:docId w15:val="{1EE8A48E-0870-4E93-BCD3-B4A4DD2A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
    <w:next w:val="Normln"/>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
    <w:next w:val="Normln"/>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
    <w:next w:val="Normln"/>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
    <w:next w:val="Normln"/>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
    <w:next w:val="Normln"/>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
    <w:next w:val="Normln"/>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
    <w:next w:val="Normln"/>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
    <w:next w:val="Normln"/>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
    <w:next w:val="Normln"/>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Titulek">
    <w:name w:val="caption"/>
    <w:basedOn w:val="Normln"/>
    <w:next w:val="Normln"/>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e">
    <w:name w:val="Bibliography"/>
    <w:basedOn w:val="Normln"/>
    <w:next w:val="Normln"/>
    <w:uiPriority w:val="37"/>
    <w:unhideWhenUsed/>
    <w:rsid w:val="0056624B"/>
    <w:pPr>
      <w:ind w:firstLine="0"/>
    </w:pPr>
  </w:style>
  <w:style w:type="paragraph" w:styleId="Nadpisobsahu">
    <w:name w:val="TOC Heading"/>
    <w:basedOn w:val="Nadpis1"/>
    <w:next w:val="Normln"/>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
    <w:next w:val="Normln"/>
    <w:autoRedefine/>
    <w:uiPriority w:val="39"/>
    <w:unhideWhenUsed/>
    <w:rsid w:val="00557A42"/>
    <w:pPr>
      <w:tabs>
        <w:tab w:val="left" w:pos="426"/>
        <w:tab w:val="right" w:leader="dot" w:pos="8787"/>
      </w:tabs>
      <w:spacing w:after="100" w:line="240" w:lineRule="auto"/>
      <w:ind w:firstLine="0"/>
    </w:pPr>
    <w:rPr>
      <w:b/>
      <w:noProof/>
    </w:rPr>
  </w:style>
  <w:style w:type="character" w:styleId="Zdraznnjemn">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Seznamobrzk">
    <w:name w:val="table of figures"/>
    <w:basedOn w:val="Normln"/>
    <w:next w:val="Normln"/>
    <w:uiPriority w:val="99"/>
    <w:unhideWhenUsed/>
    <w:rsid w:val="00C47635"/>
    <w:pPr>
      <w:spacing w:after="0"/>
      <w:ind w:firstLine="0"/>
    </w:pPr>
  </w:style>
  <w:style w:type="character" w:styleId="Sledovanodkaz">
    <w:name w:val="FollowedHyperlink"/>
    <w:uiPriority w:val="99"/>
    <w:semiHidden/>
    <w:unhideWhenUsed/>
    <w:rsid w:val="00803F8B"/>
    <w:rPr>
      <w:color w:val="954F72"/>
      <w:u w:val="single"/>
    </w:rPr>
  </w:style>
  <w:style w:type="paragraph" w:styleId="Obsah2">
    <w:name w:val="toc 2"/>
    <w:basedOn w:val="Normln"/>
    <w:next w:val="Normln"/>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Zhlav">
    <w:name w:val="header"/>
    <w:basedOn w:val="Normln"/>
    <w:link w:val="ZhlavChar"/>
    <w:uiPriority w:val="99"/>
    <w:unhideWhenUsed/>
    <w:rsid w:val="00B267A6"/>
    <w:pPr>
      <w:tabs>
        <w:tab w:val="center" w:pos="4394"/>
        <w:tab w:val="right" w:pos="8789"/>
      </w:tabs>
      <w:spacing w:after="0" w:line="240" w:lineRule="auto"/>
      <w:ind w:firstLine="0"/>
    </w:pPr>
  </w:style>
  <w:style w:type="character" w:customStyle="1" w:styleId="ZhlavChar">
    <w:name w:val="Záhlaví Char"/>
    <w:link w:val="Zhlav"/>
    <w:uiPriority w:val="99"/>
    <w:rsid w:val="00B267A6"/>
    <w:rPr>
      <w:rFonts w:ascii="Times New Roman" w:hAnsi="Times New Roman"/>
      <w:sz w:val="24"/>
    </w:rPr>
  </w:style>
  <w:style w:type="paragraph" w:styleId="Zpat">
    <w:name w:val="footer"/>
    <w:basedOn w:val="Normln"/>
    <w:link w:val="Zpat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ZpatChar">
    <w:name w:val="Zápatí Char"/>
    <w:link w:val="Zpat"/>
    <w:uiPriority w:val="99"/>
    <w:rsid w:val="00557A42"/>
    <w:rPr>
      <w:sz w:val="21"/>
      <w:szCs w:val="21"/>
      <w:lang w:eastAsia="sk-SK"/>
    </w:rPr>
  </w:style>
  <w:style w:type="paragraph" w:styleId="Textpoznpodarou">
    <w:name w:val="footnote text"/>
    <w:basedOn w:val="Normln"/>
    <w:link w:val="TextpoznpodarouChar"/>
    <w:uiPriority w:val="99"/>
    <w:semiHidden/>
    <w:unhideWhenUsed/>
    <w:rsid w:val="00726E80"/>
    <w:pPr>
      <w:spacing w:after="0" w:line="240" w:lineRule="auto"/>
    </w:pPr>
    <w:rPr>
      <w:sz w:val="20"/>
      <w:szCs w:val="20"/>
    </w:rPr>
  </w:style>
  <w:style w:type="character" w:customStyle="1" w:styleId="TextpoznpodarouChar">
    <w:name w:val="Text pozn. pod čarou Char"/>
    <w:link w:val="Textpoznpodarou"/>
    <w:uiPriority w:val="99"/>
    <w:semiHidden/>
    <w:rsid w:val="00726E80"/>
    <w:rPr>
      <w:rFonts w:ascii="Times New Roman" w:hAnsi="Times New Roman"/>
      <w:sz w:val="20"/>
      <w:szCs w:val="20"/>
    </w:rPr>
  </w:style>
  <w:style w:type="character" w:styleId="Znakapoznpod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
    <w:next w:val="Normln"/>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Odkazjemn">
    <w:name w:val="Subtle Reference"/>
    <w:uiPriority w:val="31"/>
    <w:rsid w:val="00180BD3"/>
    <w:rPr>
      <w:smallCaps/>
      <w:color w:val="ED7D31"/>
      <w:u w:val="single"/>
    </w:rPr>
  </w:style>
  <w:style w:type="paragraph" w:customStyle="1" w:styleId="Skratky">
    <w:name w:val="Skratky"/>
    <w:basedOn w:val="Normln"/>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
    <w:rsid w:val="00557A42"/>
    <w:pPr>
      <w:ind w:firstLine="0"/>
    </w:pPr>
    <w:rPr>
      <w:b/>
    </w:rPr>
  </w:style>
  <w:style w:type="paragraph" w:customStyle="1" w:styleId="NormalnyBezOdseku">
    <w:name w:val="Normalny Bez Odseku"/>
    <w:basedOn w:val="Normln"/>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
    <w:qFormat/>
    <w:rsid w:val="00E86DF0"/>
    <w:pPr>
      <w:keepNext/>
      <w:spacing w:before="120" w:line="240" w:lineRule="auto"/>
      <w:ind w:firstLine="0"/>
      <w:jc w:val="center"/>
    </w:pPr>
  </w:style>
  <w:style w:type="paragraph" w:customStyle="1" w:styleId="Rozne">
    <w:name w:val="Rozne"/>
    <w:next w:val="Normln"/>
    <w:link w:val="RozneChar"/>
    <w:rsid w:val="004863FF"/>
    <w:pPr>
      <w:spacing w:line="360" w:lineRule="auto"/>
    </w:pPr>
    <w:rPr>
      <w:rFonts w:ascii="Times New Roman" w:hAnsi="Times New Roman"/>
      <w:sz w:val="24"/>
      <w:szCs w:val="22"/>
      <w:lang w:eastAsia="en-US"/>
    </w:rPr>
  </w:style>
  <w:style w:type="table" w:styleId="Mkatabulky">
    <w:name w:val="Table Grid"/>
    <w:basedOn w:val="Normlntabul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tavecseseznamem"/>
    <w:next w:val="Normln"/>
    <w:rsid w:val="00664686"/>
    <w:pPr>
      <w:numPr>
        <w:numId w:val="3"/>
      </w:numPr>
    </w:pPr>
  </w:style>
  <w:style w:type="table" w:customStyle="1" w:styleId="Tabukasmriekou4zvraznenie51">
    <w:name w:val="Tabuľka s mriežkou 4 – zvýraznenie 51"/>
    <w:basedOn w:val="Normlntabul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tabul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
    <w:qFormat/>
    <w:rsid w:val="005619B1"/>
    <w:pPr>
      <w:spacing w:after="0" w:line="240" w:lineRule="auto"/>
      <w:ind w:firstLine="0"/>
      <w:jc w:val="center"/>
    </w:pPr>
    <w:rPr>
      <w:bCs/>
    </w:rPr>
  </w:style>
  <w:style w:type="table" w:customStyle="1" w:styleId="Tabukasmriekou1svetl1">
    <w:name w:val="Tabuľka s mriežkou 1 – svetlá1"/>
    <w:basedOn w:val="Normlntabul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
    <w:name w:val="annotation reference"/>
    <w:uiPriority w:val="99"/>
    <w:semiHidden/>
    <w:unhideWhenUsed/>
    <w:rsid w:val="007729AE"/>
    <w:rPr>
      <w:sz w:val="16"/>
      <w:szCs w:val="16"/>
    </w:rPr>
  </w:style>
  <w:style w:type="paragraph" w:styleId="Textkomente">
    <w:name w:val="annotation text"/>
    <w:basedOn w:val="Normln"/>
    <w:link w:val="TextkomenteChar"/>
    <w:uiPriority w:val="99"/>
    <w:semiHidden/>
    <w:unhideWhenUsed/>
    <w:rsid w:val="007729AE"/>
    <w:pPr>
      <w:spacing w:line="240" w:lineRule="auto"/>
    </w:pPr>
    <w:rPr>
      <w:sz w:val="20"/>
      <w:szCs w:val="20"/>
    </w:rPr>
  </w:style>
  <w:style w:type="character" w:customStyle="1" w:styleId="TextkomenteChar">
    <w:name w:val="Text komentáře Char"/>
    <w:link w:val="Textkomente"/>
    <w:uiPriority w:val="99"/>
    <w:semiHidden/>
    <w:rsid w:val="007729AE"/>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7729AE"/>
    <w:rPr>
      <w:b/>
      <w:bCs/>
    </w:rPr>
  </w:style>
  <w:style w:type="character" w:customStyle="1" w:styleId="PedmtkomenteChar">
    <w:name w:val="Předmět komentáře Char"/>
    <w:link w:val="Pedmtkomente"/>
    <w:uiPriority w:val="99"/>
    <w:semiHidden/>
    <w:rsid w:val="007729AE"/>
    <w:rPr>
      <w:rFonts w:ascii="Times New Roman" w:hAnsi="Times New Roman"/>
      <w:b/>
      <w:bCs/>
      <w:sz w:val="20"/>
      <w:szCs w:val="20"/>
    </w:rPr>
  </w:style>
  <w:style w:type="paragraph" w:customStyle="1" w:styleId="Kod">
    <w:name w:val="Kod"/>
    <w:basedOn w:val="Normln"/>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tabulka"/>
    <w:next w:val="Mkatabul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tabulka"/>
    <w:next w:val="Mkatabul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tabul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tavecseseznamem"/>
    <w:rsid w:val="008B6EFA"/>
    <w:pPr>
      <w:numPr>
        <w:numId w:val="0"/>
      </w:numPr>
      <w:ind w:left="1134" w:hanging="425"/>
    </w:pPr>
  </w:style>
  <w:style w:type="paragraph" w:styleId="Normlnweb">
    <w:name w:val="Normal (Web)"/>
    <w:basedOn w:val="Normln"/>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paragraph" w:styleId="FormtovanvHTML">
    <w:name w:val="HTML Preformatted"/>
    <w:basedOn w:val="Normln"/>
    <w:link w:val="FormtovanvHTMLChar"/>
    <w:uiPriority w:val="99"/>
    <w:unhideWhenUsed/>
    <w:rsid w:val="00AC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sk-SK"/>
    </w:rPr>
  </w:style>
  <w:style w:type="character" w:customStyle="1" w:styleId="FormtovanvHTMLChar">
    <w:name w:val="Formátovaný v HTML Char"/>
    <w:basedOn w:val="Standardnpsmoodstavce"/>
    <w:link w:val="FormtovanvHTML"/>
    <w:uiPriority w:val="99"/>
    <w:rsid w:val="00AC6CB6"/>
    <w:rPr>
      <w:rFonts w:ascii="Courier New" w:eastAsia="Times New Roman" w:hAnsi="Courier New" w:cs="Courier New"/>
    </w:rPr>
  </w:style>
  <w:style w:type="character" w:styleId="Hypertextovodkaz">
    <w:name w:val="Hyperlink"/>
    <w:basedOn w:val="Standardnpsmoodstavce"/>
    <w:uiPriority w:val="99"/>
    <w:unhideWhenUsed/>
    <w:rsid w:val="00C45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6494">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579058">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13249">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02297">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4404">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491028">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342156">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Pato\Desktop\BC%20git\Bakalarka\&#381;ILINSK&#193;%20UNIVERZITA%20V%20&#381;ILINE.docx" TargetMode="External"/><Relationship Id="rId18" Type="http://schemas.openxmlformats.org/officeDocument/2006/relationships/hyperlink" Target="file:///C:\Users\Pato\Desktop\BC%20git\Bakalarka\&#381;ILINSK&#193;%20UNIVERZITA%20V%20&#381;ILINE.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hyperlink" Target="file:///C:\Users\Pato\Desktop\BC%20git\Bakalarka\&#381;ILINSK&#193;%20UNIVERZITA%20V%20&#381;ILINE.docx"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Users\Pato\Desktop\BC%20git\Bakalarka\&#381;ILINSK&#193;%20UNIVERZITA%20V%20&#381;ILINE.docx" TargetMode="External"/><Relationship Id="rId20" Type="http://schemas.openxmlformats.org/officeDocument/2006/relationships/image" Target="media/image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Pato\Desktop\BC%20git\Bakalarka\&#381;ILINSK&#193;%20UNIVERZITA%20V%20&#381;ILINE.docx" TargetMode="External"/><Relationship Id="rId23" Type="http://schemas.openxmlformats.org/officeDocument/2006/relationships/image" Target="media/image3.jpeg"/><Relationship Id="rId28" Type="http://schemas.openxmlformats.org/officeDocument/2006/relationships/hyperlink" Target="Pokyny_pre_vypracovanie_ZP.docx" TargetMode="External"/><Relationship Id="rId10" Type="http://schemas.openxmlformats.org/officeDocument/2006/relationships/hyperlink" Target="Pokyny_pre_vypracovanie_ZP.docx" TargetMode="External"/><Relationship Id="rId19" Type="http://schemas.openxmlformats.org/officeDocument/2006/relationships/hyperlink" Target="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ato\Desktop\BC%20git\Bakalarka\&#381;ILINSK&#193;%20UNIVERZITA%20V%20&#381;ILINE.docx" TargetMode="External"/><Relationship Id="rId22" Type="http://schemas.openxmlformats.org/officeDocument/2006/relationships/hyperlink" Target="Pokyny_pre_vypracovanie_ZP.docx" TargetMode="External"/><Relationship Id="rId27" Type="http://schemas.openxmlformats.org/officeDocument/2006/relationships/hyperlink" Target="Pokyny_pre_vypracovanie_ZP.docx"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o\Desktop\BC%20git\Bakalarka\Dokumentacia.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ál">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á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á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FC39D6-9270-48E5-988D-9D94B2A1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Dokumentacia</Template>
  <TotalTime>739</TotalTime>
  <Pages>1</Pages>
  <Words>2378</Words>
  <Characters>12990</Characters>
  <Application>Microsoft Office Word</Application>
  <DocSecurity>0</DocSecurity>
  <Lines>481</Lines>
  <Paragraphs>247</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18</cp:revision>
  <cp:lastPrinted>2015-04-21T20:14:00Z</cp:lastPrinted>
  <dcterms:created xsi:type="dcterms:W3CDTF">2018-03-26T10:44:00Z</dcterms:created>
  <dcterms:modified xsi:type="dcterms:W3CDTF">2018-04-05T19:55:00Z</dcterms:modified>
</cp:coreProperties>
</file>